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1B4B" w:rsidRPr="00F56BAD" w:rsidRDefault="00D61ACF" w:rsidP="00145C47">
      <w:pPr>
        <w:spacing w:line="640" w:lineRule="exact"/>
        <w:jc w:val="center"/>
        <w:rPr>
          <w:rFonts w:ascii="宋体" w:hAnsi="宋体" w:hint="eastAsia"/>
          <w:b/>
          <w:sz w:val="44"/>
          <w:szCs w:val="44"/>
        </w:rPr>
      </w:pPr>
      <w:bookmarkStart w:id="0" w:name="_GoBack"/>
      <w:bookmarkEnd w:id="0"/>
      <w:r w:rsidRPr="00F56BAD">
        <w:rPr>
          <w:rFonts w:ascii="宋体" w:hAnsi="宋体" w:hint="eastAsia"/>
          <w:b/>
          <w:sz w:val="44"/>
          <w:szCs w:val="44"/>
        </w:rPr>
        <w:t>发展对象短期集中培训考核鉴定表</w:t>
      </w:r>
    </w:p>
    <w:p w:rsidR="001274D9" w:rsidRDefault="001274D9">
      <w:pPr>
        <w:rPr>
          <w:rFonts w:hint="eastAsia"/>
        </w:rPr>
      </w:pPr>
    </w:p>
    <w:p w:rsidR="005A1B4B" w:rsidRPr="001274D9" w:rsidRDefault="001274D9">
      <w:pPr>
        <w:rPr>
          <w:rFonts w:ascii="楷体_GB2312" w:eastAsia="楷体_GB2312" w:hint="eastAsia"/>
          <w:sz w:val="28"/>
          <w:szCs w:val="28"/>
        </w:rPr>
      </w:pPr>
      <w:r w:rsidRPr="001274D9">
        <w:rPr>
          <w:rFonts w:ascii="楷体_GB2312" w:eastAsia="楷体_GB2312" w:hint="eastAsia"/>
          <w:sz w:val="28"/>
          <w:szCs w:val="28"/>
        </w:rPr>
        <w:t>培训单位：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515"/>
        <w:gridCol w:w="1506"/>
        <w:gridCol w:w="1507"/>
        <w:gridCol w:w="1506"/>
        <w:gridCol w:w="1507"/>
      </w:tblGrid>
      <w:tr w:rsidR="00D61ACF" w:rsidRPr="001C2F07" w:rsidTr="00F01C0C">
        <w:trPr>
          <w:trHeight w:hRule="exact" w:val="851"/>
          <w:jc w:val="center"/>
        </w:trPr>
        <w:tc>
          <w:tcPr>
            <w:tcW w:w="149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61ACF" w:rsidRPr="001C2F07" w:rsidRDefault="00D61ACF" w:rsidP="005A1B4B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515" w:type="dxa"/>
            <w:tcBorders>
              <w:top w:val="single" w:sz="12" w:space="0" w:color="auto"/>
            </w:tcBorders>
            <w:vAlign w:val="center"/>
          </w:tcPr>
          <w:p w:rsidR="00D61ACF" w:rsidRPr="001C2F07" w:rsidRDefault="009C47C3" w:rsidP="005A1B4B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personName</w:t>
            </w:r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D61ACF" w:rsidRPr="001C2F07" w:rsidRDefault="00D61ACF" w:rsidP="005A1B4B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性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别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vAlign w:val="center"/>
          </w:tcPr>
          <w:p w:rsidR="00D61ACF" w:rsidRPr="001C2F07" w:rsidRDefault="009C47C3" w:rsidP="005A1B4B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personSex</w:t>
            </w:r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民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族</w:t>
            </w:r>
          </w:p>
        </w:tc>
        <w:tc>
          <w:tcPr>
            <w:tcW w:w="15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61ACF" w:rsidRPr="001C2F07" w:rsidRDefault="009C47C3" w:rsidP="005A1B4B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personNation</w:t>
            </w:r>
          </w:p>
        </w:tc>
      </w:tr>
      <w:tr w:rsidR="00D61ACF" w:rsidRPr="001C2F07" w:rsidTr="00F01C0C">
        <w:trPr>
          <w:trHeight w:hRule="exact" w:val="851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D61ACF" w:rsidRPr="001C2F07" w:rsidRDefault="00D61ACF" w:rsidP="005A1B4B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515" w:type="dxa"/>
            <w:vAlign w:val="center"/>
          </w:tcPr>
          <w:p w:rsidR="00D61ACF" w:rsidRPr="001C2F07" w:rsidRDefault="009C47C3" w:rsidP="005A1B4B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9C47C3">
              <w:rPr>
                <w:rFonts w:ascii="宋体" w:hAnsi="宋体"/>
                <w:kern w:val="0"/>
                <w:sz w:val="28"/>
                <w:szCs w:val="28"/>
              </w:rPr>
              <w:t>birthTime</w:t>
            </w:r>
          </w:p>
        </w:tc>
        <w:tc>
          <w:tcPr>
            <w:tcW w:w="1506" w:type="dxa"/>
            <w:vAlign w:val="center"/>
          </w:tcPr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507" w:type="dxa"/>
            <w:vAlign w:val="center"/>
          </w:tcPr>
          <w:p w:rsidR="00D61ACF" w:rsidRPr="001C2F07" w:rsidRDefault="009C47C3" w:rsidP="005A1B4B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9C47C3">
              <w:rPr>
                <w:rFonts w:ascii="宋体" w:hAnsi="宋体"/>
                <w:kern w:val="0"/>
                <w:sz w:val="28"/>
                <w:szCs w:val="28"/>
              </w:rPr>
              <w:t>personEdu</w:t>
            </w:r>
          </w:p>
        </w:tc>
        <w:tc>
          <w:tcPr>
            <w:tcW w:w="1506" w:type="dxa"/>
            <w:vAlign w:val="center"/>
          </w:tcPr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参加工作</w:t>
            </w:r>
          </w:p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时    间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61ACF" w:rsidRPr="001C2F07" w:rsidRDefault="009C47C3" w:rsidP="005A1B4B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9C47C3">
              <w:rPr>
                <w:rFonts w:ascii="宋体" w:hAnsi="宋体"/>
                <w:kern w:val="0"/>
                <w:sz w:val="28"/>
                <w:szCs w:val="28"/>
              </w:rPr>
              <w:t>postTime</w:t>
            </w:r>
          </w:p>
        </w:tc>
      </w:tr>
      <w:tr w:rsidR="00D61ACF" w:rsidRPr="001C2F07" w:rsidTr="00F01C0C">
        <w:trPr>
          <w:trHeight w:hRule="exact" w:val="851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1C2F07">
              <w:rPr>
                <w:rFonts w:ascii="宋体" w:hAnsi="宋体" w:hint="eastAsia"/>
                <w:bCs/>
                <w:sz w:val="28"/>
                <w:szCs w:val="28"/>
              </w:rPr>
              <w:t>申请入党</w:t>
            </w:r>
          </w:p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bCs/>
                <w:sz w:val="28"/>
                <w:szCs w:val="28"/>
              </w:rPr>
              <w:t>时    间</w:t>
            </w:r>
          </w:p>
        </w:tc>
        <w:tc>
          <w:tcPr>
            <w:tcW w:w="1515" w:type="dxa"/>
            <w:vAlign w:val="center"/>
          </w:tcPr>
          <w:p w:rsidR="00D61ACF" w:rsidRPr="001C2F07" w:rsidRDefault="00A65361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A65361">
              <w:rPr>
                <w:rFonts w:ascii="宋体" w:hAnsi="宋体"/>
                <w:kern w:val="0"/>
                <w:sz w:val="28"/>
                <w:szCs w:val="28"/>
              </w:rPr>
              <w:t>jionTime</w:t>
            </w:r>
          </w:p>
        </w:tc>
        <w:tc>
          <w:tcPr>
            <w:tcW w:w="1506" w:type="dxa"/>
            <w:vAlign w:val="center"/>
          </w:tcPr>
          <w:p w:rsidR="00D61ACF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确定积极</w:t>
            </w:r>
          </w:p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分子时间</w:t>
            </w:r>
          </w:p>
        </w:tc>
        <w:tc>
          <w:tcPr>
            <w:tcW w:w="1507" w:type="dxa"/>
            <w:vAlign w:val="center"/>
          </w:tcPr>
          <w:p w:rsidR="00D61ACF" w:rsidRPr="001C2F07" w:rsidRDefault="00A65361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A65361">
              <w:rPr>
                <w:rFonts w:ascii="宋体" w:hAnsi="宋体"/>
                <w:kern w:val="0"/>
                <w:sz w:val="28"/>
                <w:szCs w:val="28"/>
              </w:rPr>
              <w:t>actTime</w:t>
            </w:r>
          </w:p>
        </w:tc>
        <w:tc>
          <w:tcPr>
            <w:tcW w:w="1506" w:type="dxa"/>
            <w:vAlign w:val="center"/>
          </w:tcPr>
          <w:p w:rsidR="00D61ACF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确定发展</w:t>
            </w:r>
          </w:p>
          <w:p w:rsidR="00D61ACF" w:rsidRPr="001C2F07" w:rsidRDefault="00D61ACF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对象时间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D61ACF" w:rsidRPr="001C2F07" w:rsidRDefault="00A65361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A65361">
              <w:rPr>
                <w:rFonts w:ascii="宋体" w:hAnsi="宋体"/>
                <w:kern w:val="0"/>
                <w:sz w:val="28"/>
                <w:szCs w:val="28"/>
              </w:rPr>
              <w:t>devTime</w:t>
            </w:r>
          </w:p>
        </w:tc>
      </w:tr>
      <w:tr w:rsidR="00311AFD" w:rsidRPr="001C2F07" w:rsidTr="00F01C0C">
        <w:trPr>
          <w:trHeight w:hRule="exact" w:val="851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311AFD" w:rsidRPr="001C2F07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所在单位及 职 </w:t>
            </w: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7541" w:type="dxa"/>
            <w:gridSpan w:val="5"/>
            <w:tcBorders>
              <w:right w:val="single" w:sz="12" w:space="0" w:color="auto"/>
            </w:tcBorders>
            <w:vAlign w:val="center"/>
          </w:tcPr>
          <w:p w:rsidR="00311AFD" w:rsidRPr="001C2F07" w:rsidRDefault="00A65361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A65361">
              <w:rPr>
                <w:rFonts w:ascii="宋体" w:hAnsi="宋体"/>
                <w:kern w:val="0"/>
                <w:sz w:val="28"/>
                <w:szCs w:val="28"/>
              </w:rPr>
              <w:t>personPost</w:t>
            </w:r>
          </w:p>
        </w:tc>
      </w:tr>
      <w:tr w:rsidR="00311AFD" w:rsidRPr="001C2F07" w:rsidTr="00F01C0C">
        <w:trPr>
          <w:trHeight w:hRule="exact" w:val="851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311AFD" w:rsidRPr="001C2F07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学　　</w:t>
            </w:r>
            <w:proofErr w:type="gramEnd"/>
            <w:r>
              <w:rPr>
                <w:rFonts w:ascii="宋体" w:hAnsi="宋体" w:hint="eastAsia"/>
                <w:bCs/>
                <w:sz w:val="28"/>
                <w:szCs w:val="28"/>
              </w:rPr>
              <w:t>时</w:t>
            </w:r>
          </w:p>
        </w:tc>
        <w:tc>
          <w:tcPr>
            <w:tcW w:w="3021" w:type="dxa"/>
            <w:gridSpan w:val="2"/>
            <w:vAlign w:val="center"/>
          </w:tcPr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:rsidR="00311AFD" w:rsidRPr="001C2F07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考试成绩</w:t>
            </w:r>
          </w:p>
        </w:tc>
        <w:tc>
          <w:tcPr>
            <w:tcW w:w="3013" w:type="dxa"/>
            <w:gridSpan w:val="2"/>
            <w:tcBorders>
              <w:right w:val="single" w:sz="12" w:space="0" w:color="auto"/>
            </w:tcBorders>
            <w:vAlign w:val="center"/>
          </w:tcPr>
          <w:p w:rsidR="00311AFD" w:rsidRPr="001C2F07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311AFD" w:rsidRPr="001C2F07" w:rsidTr="00F01C0C">
        <w:trPr>
          <w:trHeight w:val="4140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>培</w:t>
            </w:r>
            <w:proofErr w:type="gramEnd"/>
          </w:p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Cs/>
                <w:sz w:val="28"/>
                <w:szCs w:val="28"/>
              </w:rPr>
              <w:t>训</w:t>
            </w:r>
            <w:proofErr w:type="gramEnd"/>
          </w:p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内</w:t>
            </w:r>
          </w:p>
          <w:p w:rsidR="00311AFD" w:rsidRPr="001C2F07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容</w:t>
            </w:r>
          </w:p>
        </w:tc>
        <w:tc>
          <w:tcPr>
            <w:tcW w:w="7541" w:type="dxa"/>
            <w:gridSpan w:val="5"/>
            <w:tcBorders>
              <w:right w:val="single" w:sz="12" w:space="0" w:color="auto"/>
            </w:tcBorders>
            <w:vAlign w:val="center"/>
          </w:tcPr>
          <w:p w:rsidR="00311AFD" w:rsidRPr="001C2F07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311AFD" w:rsidRPr="001C2F07" w:rsidTr="00F01C0C">
        <w:trPr>
          <w:trHeight w:val="2702"/>
          <w:jc w:val="center"/>
        </w:trPr>
        <w:tc>
          <w:tcPr>
            <w:tcW w:w="149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1AFD" w:rsidRDefault="00311AFD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个</w:t>
            </w:r>
          </w:p>
          <w:p w:rsidR="00311AFD" w:rsidRDefault="00311AFD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</w:p>
          <w:p w:rsidR="00311AFD" w:rsidRDefault="00311AFD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人</w:t>
            </w:r>
          </w:p>
          <w:p w:rsidR="00311AFD" w:rsidRDefault="00311AFD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</w:p>
          <w:p w:rsidR="00311AFD" w:rsidRDefault="00311AFD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总</w:t>
            </w:r>
          </w:p>
          <w:p w:rsidR="00311AFD" w:rsidRDefault="00311AFD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</w:p>
          <w:p w:rsidR="00311AFD" w:rsidRPr="00145C47" w:rsidRDefault="00311AFD" w:rsidP="00145C47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结</w:t>
            </w:r>
          </w:p>
        </w:tc>
        <w:tc>
          <w:tcPr>
            <w:tcW w:w="7541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311AFD" w:rsidRPr="001C2F07" w:rsidRDefault="00311AFD" w:rsidP="005A1B4B">
            <w:pPr>
              <w:ind w:right="560" w:firstLineChars="1240" w:firstLine="3472"/>
              <w:jc w:val="right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</w:t>
            </w:r>
          </w:p>
          <w:p w:rsidR="00311AFD" w:rsidRPr="001C2F07" w:rsidRDefault="00311AFD" w:rsidP="00D61ACF">
            <w:pPr>
              <w:spacing w:line="400" w:lineRule="exact"/>
              <w:ind w:right="560" w:firstLineChars="550" w:firstLine="1540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</w:tbl>
    <w:p w:rsidR="00D61ACF" w:rsidRDefault="00D61ACF" w:rsidP="00D61ACF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7541"/>
      </w:tblGrid>
      <w:tr w:rsidR="00311AFD" w:rsidRPr="001C2F07" w:rsidTr="00F01C0C">
        <w:trPr>
          <w:trHeight w:val="8956"/>
          <w:jc w:val="center"/>
        </w:trPr>
        <w:tc>
          <w:tcPr>
            <w:tcW w:w="149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个</w:t>
            </w:r>
          </w:p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人</w:t>
            </w:r>
          </w:p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总</w:t>
            </w:r>
          </w:p>
          <w:p w:rsidR="00311AFD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  <w:p w:rsidR="00311AFD" w:rsidRPr="001C2F07" w:rsidRDefault="00311AFD" w:rsidP="006F57BE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结</w:t>
            </w:r>
          </w:p>
        </w:tc>
        <w:tc>
          <w:tcPr>
            <w:tcW w:w="754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311AFD" w:rsidRPr="001C2F07" w:rsidRDefault="00311AFD" w:rsidP="00311AFD">
            <w:pPr>
              <w:ind w:right="532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本人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签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字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　　　　   　　　 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年   月   日</w:t>
            </w:r>
          </w:p>
        </w:tc>
      </w:tr>
      <w:tr w:rsidR="00311AFD" w:rsidRPr="001C2F07" w:rsidTr="00F01C0C">
        <w:trPr>
          <w:trHeight w:val="3301"/>
          <w:jc w:val="center"/>
        </w:trPr>
        <w:tc>
          <w:tcPr>
            <w:tcW w:w="149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74D9" w:rsidRDefault="001274D9" w:rsidP="006F57BE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培</w:t>
            </w:r>
            <w:proofErr w:type="gramEnd"/>
          </w:p>
          <w:p w:rsidR="001274D9" w:rsidRDefault="001274D9" w:rsidP="006F57BE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训</w:t>
            </w:r>
            <w:proofErr w:type="gramEnd"/>
          </w:p>
          <w:p w:rsidR="001274D9" w:rsidRDefault="001274D9" w:rsidP="006F57BE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单</w:t>
            </w:r>
          </w:p>
          <w:p w:rsidR="00311AFD" w:rsidRDefault="001274D9" w:rsidP="006F57BE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位</w:t>
            </w:r>
          </w:p>
          <w:p w:rsidR="00311AFD" w:rsidRDefault="00311AFD" w:rsidP="006F57BE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意</w:t>
            </w:r>
          </w:p>
          <w:p w:rsidR="00311AFD" w:rsidRPr="00145C47" w:rsidRDefault="00311AFD" w:rsidP="006F57BE">
            <w:pPr>
              <w:spacing w:line="400" w:lineRule="exact"/>
              <w:ind w:leftChars="-44" w:rightChars="-58" w:right="-122" w:hangingChars="35" w:hanging="92"/>
              <w:jc w:val="center"/>
              <w:rPr>
                <w:rFonts w:ascii="宋体" w:hAnsi="宋体" w:hint="eastAsia"/>
                <w:bCs/>
                <w:spacing w:val="-8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pacing w:val="-8"/>
                <w:sz w:val="28"/>
                <w:szCs w:val="28"/>
              </w:rPr>
              <w:t>见</w:t>
            </w:r>
          </w:p>
        </w:tc>
        <w:tc>
          <w:tcPr>
            <w:tcW w:w="754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311AFD" w:rsidRPr="001C2F07" w:rsidRDefault="00311AFD" w:rsidP="006F57BE">
            <w:pPr>
              <w:ind w:right="560" w:firstLineChars="1240" w:firstLine="3472"/>
              <w:jc w:val="right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</w:t>
            </w:r>
          </w:p>
          <w:p w:rsidR="00311AFD" w:rsidRPr="001C2F07" w:rsidRDefault="00311AFD" w:rsidP="00311AFD">
            <w:pPr>
              <w:spacing w:line="400" w:lineRule="exact"/>
              <w:ind w:right="560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负责人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签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字（盖章）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年   月   日</w:t>
            </w:r>
          </w:p>
        </w:tc>
      </w:tr>
    </w:tbl>
    <w:p w:rsidR="00C2659E" w:rsidRPr="00D73FD7" w:rsidRDefault="00856F4E" w:rsidP="00D73FD7">
      <w:pPr>
        <w:spacing w:line="360" w:lineRule="exact"/>
        <w:jc w:val="right"/>
        <w:rPr>
          <w:rFonts w:ascii="宋体" w:hAnsi="宋体" w:hint="eastAsia"/>
          <w:spacing w:val="100"/>
          <w:sz w:val="40"/>
          <w:szCs w:val="40"/>
        </w:rPr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C2659E" w:rsidRPr="00D73FD7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16D" w:rsidRDefault="008D216D">
      <w:r>
        <w:separator/>
      </w:r>
    </w:p>
  </w:endnote>
  <w:endnote w:type="continuationSeparator" w:id="0">
    <w:p w:rsidR="008D216D" w:rsidRDefault="008D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D7" w:rsidRDefault="00D73FD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D7" w:rsidRDefault="00D73FD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D7" w:rsidRDefault="00D73FD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16D" w:rsidRDefault="008D216D">
      <w:r>
        <w:separator/>
      </w:r>
    </w:p>
  </w:footnote>
  <w:footnote w:type="continuationSeparator" w:id="0">
    <w:p w:rsidR="008D216D" w:rsidRDefault="008D2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D7" w:rsidRDefault="00D73FD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D7" w:rsidRDefault="00D73FD7" w:rsidP="001274D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D7" w:rsidRDefault="00D73FD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35B"/>
    <w:rsid w:val="001215F4"/>
    <w:rsid w:val="001274D9"/>
    <w:rsid w:val="00145C47"/>
    <w:rsid w:val="001C2F07"/>
    <w:rsid w:val="001E3758"/>
    <w:rsid w:val="001F19B8"/>
    <w:rsid w:val="002306BB"/>
    <w:rsid w:val="00270FB1"/>
    <w:rsid w:val="00274889"/>
    <w:rsid w:val="00275C57"/>
    <w:rsid w:val="002817ED"/>
    <w:rsid w:val="002B0BFF"/>
    <w:rsid w:val="002E5FD3"/>
    <w:rsid w:val="00311AFD"/>
    <w:rsid w:val="00322FAE"/>
    <w:rsid w:val="003E72CA"/>
    <w:rsid w:val="004210E8"/>
    <w:rsid w:val="00486392"/>
    <w:rsid w:val="004C32FE"/>
    <w:rsid w:val="004F5286"/>
    <w:rsid w:val="00516B1E"/>
    <w:rsid w:val="005A1B4B"/>
    <w:rsid w:val="00617D15"/>
    <w:rsid w:val="0068293E"/>
    <w:rsid w:val="006F2AEC"/>
    <w:rsid w:val="006F57BE"/>
    <w:rsid w:val="00805199"/>
    <w:rsid w:val="00856F4E"/>
    <w:rsid w:val="00880D9C"/>
    <w:rsid w:val="008829CA"/>
    <w:rsid w:val="008D216D"/>
    <w:rsid w:val="00985D0B"/>
    <w:rsid w:val="009A5BE0"/>
    <w:rsid w:val="009B03F2"/>
    <w:rsid w:val="009C47C3"/>
    <w:rsid w:val="00A23931"/>
    <w:rsid w:val="00A65361"/>
    <w:rsid w:val="00AF600D"/>
    <w:rsid w:val="00C00A15"/>
    <w:rsid w:val="00C140B2"/>
    <w:rsid w:val="00C2659E"/>
    <w:rsid w:val="00C622EB"/>
    <w:rsid w:val="00CB4452"/>
    <w:rsid w:val="00CB7D63"/>
    <w:rsid w:val="00CE24C9"/>
    <w:rsid w:val="00D052FA"/>
    <w:rsid w:val="00D61ACF"/>
    <w:rsid w:val="00D66BEF"/>
    <w:rsid w:val="00D73FD7"/>
    <w:rsid w:val="00E03570"/>
    <w:rsid w:val="00E14037"/>
    <w:rsid w:val="00E34AC2"/>
    <w:rsid w:val="00E5194F"/>
    <w:rsid w:val="00E86AF7"/>
    <w:rsid w:val="00ED4B57"/>
    <w:rsid w:val="00EE194F"/>
    <w:rsid w:val="00F01C0C"/>
    <w:rsid w:val="00F1601E"/>
    <w:rsid w:val="00F538A7"/>
    <w:rsid w:val="00F56BAD"/>
    <w:rsid w:val="00F67276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7881C-3255-42C6-BB2B-5D6B3F5C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zhangjingshan</cp:lastModifiedBy>
  <cp:revision>2</cp:revision>
  <cp:lastPrinted>2014-08-02T03:31:00Z</cp:lastPrinted>
  <dcterms:created xsi:type="dcterms:W3CDTF">2017-04-28T06:30:00Z</dcterms:created>
  <dcterms:modified xsi:type="dcterms:W3CDTF">2017-04-28T06:30:00Z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