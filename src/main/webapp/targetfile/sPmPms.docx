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01AB1" w:rsidRPr="00E7222B" w:rsidRDefault="007B2E0A" w:rsidP="009B5E55">
      <w:pPr>
        <w:snapToGrid w:val="0"/>
        <w:spacing w:line="640" w:lineRule="exact"/>
        <w:jc w:val="center"/>
        <w:rPr>
          <w:rFonts w:ascii="宋体" w:hAnsi="宋体" w:hint="eastAsia"/>
          <w:b/>
          <w:bCs/>
          <w:sz w:val="44"/>
          <w:szCs w:val="44"/>
        </w:rPr>
      </w:pPr>
      <w:bookmarkStart w:id="0" w:name="_GoBack"/>
      <w:bookmarkEnd w:id="0"/>
      <w:r w:rsidRPr="00E7222B">
        <w:rPr>
          <w:rFonts w:ascii="宋体" w:hAnsi="宋体" w:hint="eastAsia"/>
          <w:b/>
          <w:bCs/>
          <w:sz w:val="44"/>
          <w:szCs w:val="44"/>
        </w:rPr>
        <w:t>党员</w:t>
      </w:r>
      <w:r w:rsidR="00780CD5" w:rsidRPr="00E7222B">
        <w:rPr>
          <w:rFonts w:ascii="宋体" w:hAnsi="宋体" w:hint="eastAsia"/>
          <w:b/>
          <w:bCs/>
          <w:sz w:val="44"/>
          <w:szCs w:val="44"/>
        </w:rPr>
        <w:t>推荐</w:t>
      </w:r>
      <w:r w:rsidR="00072E79" w:rsidRPr="00E7222B">
        <w:rPr>
          <w:rFonts w:ascii="宋体" w:hAnsi="宋体" w:hint="eastAsia"/>
          <w:b/>
          <w:bCs/>
          <w:sz w:val="44"/>
          <w:szCs w:val="44"/>
        </w:rPr>
        <w:t>入党</w:t>
      </w:r>
      <w:r w:rsidR="00780CD5" w:rsidRPr="00E7222B">
        <w:rPr>
          <w:rFonts w:ascii="宋体" w:hAnsi="宋体" w:hint="eastAsia"/>
          <w:b/>
          <w:bCs/>
          <w:sz w:val="44"/>
          <w:szCs w:val="44"/>
        </w:rPr>
        <w:t>积极分子汇总</w:t>
      </w:r>
      <w:r w:rsidR="00901AB1" w:rsidRPr="00E7222B">
        <w:rPr>
          <w:rFonts w:ascii="宋体" w:hAnsi="宋体" w:hint="eastAsia"/>
          <w:b/>
          <w:bCs/>
          <w:sz w:val="44"/>
          <w:szCs w:val="44"/>
        </w:rPr>
        <w:t>表</w:t>
      </w:r>
    </w:p>
    <w:p w:rsidR="00901AB1" w:rsidRPr="00650D72" w:rsidRDefault="00901AB1" w:rsidP="009B5E55">
      <w:pPr>
        <w:snapToGrid w:val="0"/>
        <w:spacing w:line="200" w:lineRule="exact"/>
        <w:ind w:firstLineChars="98" w:firstLine="275"/>
        <w:rPr>
          <w:rFonts w:ascii="仿宋_GB2312" w:eastAsia="仿宋_GB2312" w:hint="eastAsia"/>
          <w:b/>
          <w:bCs/>
          <w:sz w:val="28"/>
          <w:szCs w:val="28"/>
        </w:rPr>
      </w:pPr>
      <w:r w:rsidRPr="00650D72">
        <w:rPr>
          <w:rFonts w:ascii="仿宋_GB2312" w:eastAsia="仿宋_GB2312" w:hint="eastAsia"/>
          <w:b/>
          <w:bCs/>
          <w:sz w:val="28"/>
          <w:szCs w:val="28"/>
        </w:rPr>
        <w:t xml:space="preserve">    </w:t>
      </w:r>
      <w:r w:rsidR="007B2E0A">
        <w:rPr>
          <w:rFonts w:ascii="仿宋_GB2312" w:eastAsia="仿宋_GB2312" w:hint="eastAsia"/>
          <w:b/>
          <w:bCs/>
          <w:sz w:val="28"/>
          <w:szCs w:val="28"/>
        </w:rPr>
        <w:t xml:space="preserve">        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6"/>
        <w:gridCol w:w="1299"/>
        <w:gridCol w:w="787"/>
        <w:gridCol w:w="1468"/>
        <w:gridCol w:w="524"/>
        <w:gridCol w:w="1731"/>
        <w:gridCol w:w="262"/>
        <w:gridCol w:w="1993"/>
      </w:tblGrid>
      <w:tr w:rsidR="00780CD5" w:rsidRPr="00D033F1" w:rsidTr="009B5E55">
        <w:trPr>
          <w:trHeight w:val="735"/>
          <w:jc w:val="center"/>
        </w:trPr>
        <w:tc>
          <w:tcPr>
            <w:tcW w:w="2255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80CD5" w:rsidRPr="00D033F1" w:rsidRDefault="00780CD5" w:rsidP="00650D72">
            <w:pPr>
              <w:spacing w:line="480" w:lineRule="exact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 w:rsidRPr="00D033F1">
              <w:rPr>
                <w:rFonts w:ascii="宋体" w:hAnsi="宋体" w:hint="eastAsia"/>
                <w:bCs/>
                <w:sz w:val="28"/>
                <w:szCs w:val="28"/>
              </w:rPr>
              <w:t>推荐时间</w:t>
            </w:r>
          </w:p>
        </w:tc>
        <w:tc>
          <w:tcPr>
            <w:tcW w:w="2255" w:type="dxa"/>
            <w:gridSpan w:val="2"/>
            <w:tcBorders>
              <w:top w:val="single" w:sz="12" w:space="0" w:color="auto"/>
            </w:tcBorders>
            <w:vAlign w:val="center"/>
          </w:tcPr>
          <w:p w:rsidR="00780CD5" w:rsidRPr="00D033F1" w:rsidRDefault="001D2F94" w:rsidP="00650D72">
            <w:pPr>
              <w:spacing w:line="48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proofErr w:type="spellStart"/>
            <w:r>
              <w:rPr>
                <w:rFonts w:ascii="宋体" w:hAnsi="宋体" w:hint="eastAsia"/>
                <w:sz w:val="28"/>
                <w:szCs w:val="28"/>
              </w:rPr>
              <w:t>recTime</w:t>
            </w:r>
            <w:proofErr w:type="spellEnd"/>
          </w:p>
        </w:tc>
        <w:tc>
          <w:tcPr>
            <w:tcW w:w="2255" w:type="dxa"/>
            <w:gridSpan w:val="2"/>
            <w:tcBorders>
              <w:top w:val="single" w:sz="12" w:space="0" w:color="auto"/>
            </w:tcBorders>
            <w:vAlign w:val="center"/>
          </w:tcPr>
          <w:p w:rsidR="00780CD5" w:rsidRPr="00D033F1" w:rsidRDefault="00780CD5" w:rsidP="00D033F1">
            <w:pPr>
              <w:spacing w:line="480" w:lineRule="exact"/>
              <w:ind w:leftChars="-378" w:left="-794" w:firstLineChars="282" w:firstLine="790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 w:rsidRPr="00D033F1">
              <w:rPr>
                <w:rFonts w:ascii="宋体" w:hAnsi="宋体" w:hint="eastAsia"/>
                <w:bCs/>
                <w:sz w:val="28"/>
                <w:szCs w:val="28"/>
              </w:rPr>
              <w:t>推荐地点</w:t>
            </w:r>
          </w:p>
        </w:tc>
        <w:tc>
          <w:tcPr>
            <w:tcW w:w="2255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80CD5" w:rsidRPr="00D033F1" w:rsidRDefault="001D2F94" w:rsidP="00650D72">
            <w:pPr>
              <w:spacing w:line="48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proofErr w:type="spellStart"/>
            <w:r>
              <w:rPr>
                <w:rFonts w:ascii="宋体" w:hAnsi="宋体" w:hint="eastAsia"/>
                <w:sz w:val="28"/>
                <w:szCs w:val="28"/>
              </w:rPr>
              <w:t>recLoca</w:t>
            </w:r>
            <w:proofErr w:type="spellEnd"/>
          </w:p>
        </w:tc>
      </w:tr>
      <w:tr w:rsidR="00780CD5" w:rsidRPr="00D033F1" w:rsidTr="009B5E55">
        <w:trPr>
          <w:trHeight w:val="735"/>
          <w:jc w:val="center"/>
        </w:trPr>
        <w:tc>
          <w:tcPr>
            <w:tcW w:w="2255" w:type="dxa"/>
            <w:gridSpan w:val="2"/>
            <w:tcBorders>
              <w:left w:val="single" w:sz="12" w:space="0" w:color="auto"/>
            </w:tcBorders>
            <w:vAlign w:val="center"/>
          </w:tcPr>
          <w:p w:rsidR="00780CD5" w:rsidRPr="00D033F1" w:rsidRDefault="0049164E" w:rsidP="00650D72">
            <w:pPr>
              <w:spacing w:line="480" w:lineRule="exact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党员总</w:t>
            </w:r>
            <w:r w:rsidR="00780CD5" w:rsidRPr="00D033F1">
              <w:rPr>
                <w:rFonts w:ascii="宋体" w:hAnsi="宋体" w:hint="eastAsia"/>
                <w:bCs/>
                <w:sz w:val="28"/>
                <w:szCs w:val="28"/>
              </w:rPr>
              <w:t>数</w:t>
            </w:r>
          </w:p>
        </w:tc>
        <w:tc>
          <w:tcPr>
            <w:tcW w:w="2255" w:type="dxa"/>
            <w:gridSpan w:val="2"/>
            <w:vAlign w:val="center"/>
          </w:tcPr>
          <w:p w:rsidR="00780CD5" w:rsidRPr="00D033F1" w:rsidRDefault="001D2F94" w:rsidP="00650D72">
            <w:pPr>
              <w:spacing w:line="48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proofErr w:type="spellStart"/>
            <w:r>
              <w:rPr>
                <w:rFonts w:ascii="宋体" w:hAnsi="宋体" w:hint="eastAsia"/>
                <w:sz w:val="28"/>
                <w:szCs w:val="28"/>
              </w:rPr>
              <w:t>tno</w:t>
            </w:r>
            <w:r>
              <w:rPr>
                <w:rFonts w:ascii="宋体" w:hAnsi="宋体"/>
                <w:sz w:val="28"/>
                <w:szCs w:val="28"/>
              </w:rPr>
              <w:t>Pm</w:t>
            </w:r>
            <w:proofErr w:type="spellEnd"/>
          </w:p>
        </w:tc>
        <w:tc>
          <w:tcPr>
            <w:tcW w:w="2255" w:type="dxa"/>
            <w:gridSpan w:val="2"/>
            <w:vAlign w:val="center"/>
          </w:tcPr>
          <w:p w:rsidR="00907BCC" w:rsidRDefault="0049164E" w:rsidP="00907BCC">
            <w:pPr>
              <w:spacing w:line="360" w:lineRule="exact"/>
              <w:ind w:leftChars="-378" w:left="-794" w:firstLineChars="282" w:firstLine="790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参加推荐</w:t>
            </w:r>
          </w:p>
          <w:p w:rsidR="00780CD5" w:rsidRPr="00D033F1" w:rsidRDefault="00907BCC" w:rsidP="00907BCC">
            <w:pPr>
              <w:spacing w:line="360" w:lineRule="exact"/>
              <w:ind w:leftChars="-378" w:left="-794" w:firstLineChars="282" w:firstLine="790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党员人</w:t>
            </w:r>
            <w:r w:rsidR="00780CD5" w:rsidRPr="00D033F1">
              <w:rPr>
                <w:rFonts w:ascii="宋体" w:hAnsi="宋体" w:hint="eastAsia"/>
                <w:bCs/>
                <w:sz w:val="28"/>
                <w:szCs w:val="28"/>
              </w:rPr>
              <w:t>数</w:t>
            </w:r>
          </w:p>
        </w:tc>
        <w:tc>
          <w:tcPr>
            <w:tcW w:w="2255" w:type="dxa"/>
            <w:gridSpan w:val="2"/>
            <w:tcBorders>
              <w:right w:val="single" w:sz="12" w:space="0" w:color="auto"/>
            </w:tcBorders>
            <w:vAlign w:val="center"/>
          </w:tcPr>
          <w:p w:rsidR="00780CD5" w:rsidRPr="00D033F1" w:rsidRDefault="001D2F94" w:rsidP="00650D72">
            <w:pPr>
              <w:spacing w:line="48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proofErr w:type="spellStart"/>
            <w:r>
              <w:rPr>
                <w:rFonts w:ascii="宋体" w:hAnsi="宋体" w:hint="eastAsia"/>
                <w:sz w:val="28"/>
                <w:szCs w:val="28"/>
              </w:rPr>
              <w:t>numPm</w:t>
            </w:r>
            <w:proofErr w:type="spellEnd"/>
          </w:p>
        </w:tc>
      </w:tr>
      <w:tr w:rsidR="00780CD5" w:rsidRPr="00D033F1" w:rsidTr="009B5E55">
        <w:trPr>
          <w:trHeight w:hRule="exact" w:val="1387"/>
          <w:jc w:val="center"/>
        </w:trPr>
        <w:tc>
          <w:tcPr>
            <w:tcW w:w="956" w:type="dxa"/>
            <w:vMerge w:val="restart"/>
            <w:tcBorders>
              <w:left w:val="single" w:sz="12" w:space="0" w:color="auto"/>
            </w:tcBorders>
            <w:vAlign w:val="center"/>
          </w:tcPr>
          <w:p w:rsidR="00780CD5" w:rsidRPr="00D033F1" w:rsidRDefault="00780CD5" w:rsidP="00650D72">
            <w:pPr>
              <w:spacing w:line="480" w:lineRule="exact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 w:rsidRPr="00D033F1">
              <w:rPr>
                <w:rFonts w:ascii="宋体" w:hAnsi="宋体" w:hint="eastAsia"/>
                <w:bCs/>
                <w:sz w:val="28"/>
                <w:szCs w:val="28"/>
              </w:rPr>
              <w:t>推</w:t>
            </w:r>
          </w:p>
          <w:p w:rsidR="00780CD5" w:rsidRPr="00D033F1" w:rsidRDefault="00780CD5" w:rsidP="00650D72">
            <w:pPr>
              <w:spacing w:line="480" w:lineRule="exact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</w:p>
          <w:p w:rsidR="00780CD5" w:rsidRPr="00D033F1" w:rsidRDefault="00780CD5" w:rsidP="00650D72">
            <w:pPr>
              <w:spacing w:line="480" w:lineRule="exact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proofErr w:type="gramStart"/>
            <w:r w:rsidRPr="00D033F1">
              <w:rPr>
                <w:rFonts w:ascii="宋体" w:hAnsi="宋体" w:hint="eastAsia"/>
                <w:bCs/>
                <w:sz w:val="28"/>
                <w:szCs w:val="28"/>
              </w:rPr>
              <w:t>荐</w:t>
            </w:r>
            <w:proofErr w:type="gramEnd"/>
          </w:p>
          <w:p w:rsidR="00780CD5" w:rsidRPr="00D033F1" w:rsidRDefault="00780CD5" w:rsidP="00650D72">
            <w:pPr>
              <w:spacing w:line="480" w:lineRule="exact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</w:p>
          <w:p w:rsidR="00780CD5" w:rsidRPr="00D033F1" w:rsidRDefault="00780CD5" w:rsidP="00650D72">
            <w:pPr>
              <w:spacing w:line="480" w:lineRule="exact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 w:rsidRPr="00D033F1">
              <w:rPr>
                <w:rFonts w:ascii="宋体" w:hAnsi="宋体" w:hint="eastAsia"/>
                <w:bCs/>
                <w:sz w:val="28"/>
                <w:szCs w:val="28"/>
              </w:rPr>
              <w:t>结</w:t>
            </w:r>
          </w:p>
          <w:p w:rsidR="00780CD5" w:rsidRPr="00D033F1" w:rsidRDefault="00780CD5" w:rsidP="00650D72">
            <w:pPr>
              <w:spacing w:line="480" w:lineRule="exact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</w:p>
          <w:p w:rsidR="00780CD5" w:rsidRPr="00D033F1" w:rsidRDefault="00780CD5" w:rsidP="00650D72">
            <w:pPr>
              <w:spacing w:line="480" w:lineRule="exact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 w:rsidRPr="00D033F1">
              <w:rPr>
                <w:rFonts w:ascii="宋体" w:hAnsi="宋体" w:hint="eastAsia"/>
                <w:bCs/>
                <w:sz w:val="28"/>
                <w:szCs w:val="28"/>
              </w:rPr>
              <w:t>果</w:t>
            </w:r>
          </w:p>
        </w:tc>
        <w:tc>
          <w:tcPr>
            <w:tcW w:w="2086" w:type="dxa"/>
            <w:gridSpan w:val="2"/>
            <w:tcBorders>
              <w:right w:val="single" w:sz="4" w:space="0" w:color="auto"/>
            </w:tcBorders>
            <w:vAlign w:val="center"/>
          </w:tcPr>
          <w:p w:rsidR="00780CD5" w:rsidRPr="00D033F1" w:rsidRDefault="00780CD5" w:rsidP="00650D72">
            <w:pPr>
              <w:spacing w:line="48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D033F1">
              <w:rPr>
                <w:rFonts w:ascii="宋体" w:hAnsi="宋体" w:hint="eastAsia"/>
                <w:sz w:val="28"/>
                <w:szCs w:val="28"/>
              </w:rPr>
              <w:t>投票情况</w:t>
            </w:r>
          </w:p>
        </w:tc>
        <w:tc>
          <w:tcPr>
            <w:tcW w:w="5978" w:type="dxa"/>
            <w:gridSpan w:val="5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80CD5" w:rsidRPr="00D033F1" w:rsidRDefault="00780CD5" w:rsidP="00780CD5">
            <w:pPr>
              <w:spacing w:line="480" w:lineRule="exact"/>
              <w:rPr>
                <w:rFonts w:ascii="宋体" w:hAnsi="宋体" w:hint="eastAsia"/>
                <w:sz w:val="28"/>
                <w:szCs w:val="28"/>
              </w:rPr>
            </w:pPr>
            <w:r w:rsidRPr="00D033F1">
              <w:rPr>
                <w:rFonts w:ascii="宋体" w:hAnsi="宋体" w:hint="eastAsia"/>
                <w:sz w:val="28"/>
                <w:szCs w:val="28"/>
              </w:rPr>
              <w:t xml:space="preserve">    发出推荐票</w:t>
            </w:r>
            <w:r w:rsidRPr="00D033F1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</w:t>
            </w:r>
            <w:r w:rsidRPr="00D033F1">
              <w:rPr>
                <w:rFonts w:ascii="宋体" w:hAnsi="宋体" w:hint="eastAsia"/>
                <w:sz w:val="28"/>
                <w:szCs w:val="28"/>
              </w:rPr>
              <w:t>张，收回</w:t>
            </w:r>
            <w:r w:rsidRPr="00D033F1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  <w:r w:rsidRPr="00D033F1">
              <w:rPr>
                <w:rFonts w:ascii="宋体" w:hAnsi="宋体" w:hint="eastAsia"/>
                <w:sz w:val="28"/>
                <w:szCs w:val="28"/>
              </w:rPr>
              <w:t>张，其中有效票</w:t>
            </w:r>
            <w:r w:rsidRPr="00D033F1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  <w:r w:rsidRPr="00D033F1">
              <w:rPr>
                <w:rFonts w:ascii="宋体" w:hAnsi="宋体" w:hint="eastAsia"/>
                <w:sz w:val="28"/>
                <w:szCs w:val="28"/>
              </w:rPr>
              <w:t>张，</w:t>
            </w:r>
            <w:r w:rsidR="00165B09">
              <w:rPr>
                <w:rFonts w:ascii="宋体" w:hAnsi="宋体" w:hint="eastAsia"/>
                <w:sz w:val="28"/>
                <w:szCs w:val="28"/>
              </w:rPr>
              <w:t>无效</w:t>
            </w:r>
            <w:r w:rsidRPr="00D033F1">
              <w:rPr>
                <w:rFonts w:ascii="宋体" w:hAnsi="宋体" w:hint="eastAsia"/>
                <w:sz w:val="28"/>
                <w:szCs w:val="28"/>
              </w:rPr>
              <w:t>票</w:t>
            </w:r>
            <w:r w:rsidRPr="00D033F1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  <w:r w:rsidRPr="00D033F1">
              <w:rPr>
                <w:rFonts w:ascii="宋体" w:hAnsi="宋体" w:hint="eastAsia"/>
                <w:sz w:val="28"/>
                <w:szCs w:val="28"/>
              </w:rPr>
              <w:t>张。</w:t>
            </w:r>
          </w:p>
        </w:tc>
      </w:tr>
      <w:tr w:rsidR="00780CD5" w:rsidRPr="00D033F1" w:rsidTr="009B5E55">
        <w:trPr>
          <w:trHeight w:hRule="exact" w:val="647"/>
          <w:jc w:val="center"/>
        </w:trPr>
        <w:tc>
          <w:tcPr>
            <w:tcW w:w="956" w:type="dxa"/>
            <w:vMerge/>
            <w:tcBorders>
              <w:left w:val="single" w:sz="12" w:space="0" w:color="auto"/>
            </w:tcBorders>
            <w:vAlign w:val="center"/>
          </w:tcPr>
          <w:p w:rsidR="00780CD5" w:rsidRPr="00D033F1" w:rsidRDefault="00780CD5" w:rsidP="00650D72">
            <w:pPr>
              <w:spacing w:line="480" w:lineRule="exact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</w:p>
        </w:tc>
        <w:tc>
          <w:tcPr>
            <w:tcW w:w="2086" w:type="dxa"/>
            <w:gridSpan w:val="2"/>
            <w:vMerge w:val="restart"/>
            <w:vAlign w:val="center"/>
          </w:tcPr>
          <w:p w:rsidR="00780CD5" w:rsidRPr="00D033F1" w:rsidRDefault="00165B09" w:rsidP="00650D72">
            <w:pPr>
              <w:spacing w:line="480" w:lineRule="exact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被</w:t>
            </w:r>
            <w:r w:rsidR="00780CD5" w:rsidRPr="00D033F1">
              <w:rPr>
                <w:rFonts w:ascii="宋体" w:hAnsi="宋体" w:hint="eastAsia"/>
                <w:bCs/>
                <w:sz w:val="28"/>
                <w:szCs w:val="28"/>
              </w:rPr>
              <w:t>推荐人姓名</w:t>
            </w:r>
          </w:p>
        </w:tc>
        <w:tc>
          <w:tcPr>
            <w:tcW w:w="5978" w:type="dxa"/>
            <w:gridSpan w:val="5"/>
            <w:tcBorders>
              <w:right w:val="single" w:sz="12" w:space="0" w:color="auto"/>
            </w:tcBorders>
            <w:vAlign w:val="center"/>
          </w:tcPr>
          <w:p w:rsidR="00780CD5" w:rsidRPr="00D033F1" w:rsidRDefault="00E248FB" w:rsidP="00650D72">
            <w:pPr>
              <w:spacing w:line="480" w:lineRule="exact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 w:rsidRPr="00D033F1">
              <w:rPr>
                <w:rFonts w:ascii="宋体" w:hAnsi="宋体" w:hint="eastAsia"/>
                <w:bCs/>
                <w:sz w:val="28"/>
                <w:szCs w:val="28"/>
              </w:rPr>
              <w:t>得票情况</w:t>
            </w:r>
          </w:p>
        </w:tc>
      </w:tr>
      <w:tr w:rsidR="00780CD5" w:rsidRPr="00D033F1" w:rsidTr="009B5E55">
        <w:trPr>
          <w:trHeight w:hRule="exact" w:val="542"/>
          <w:jc w:val="center"/>
        </w:trPr>
        <w:tc>
          <w:tcPr>
            <w:tcW w:w="956" w:type="dxa"/>
            <w:vMerge/>
            <w:tcBorders>
              <w:left w:val="single" w:sz="12" w:space="0" w:color="auto"/>
            </w:tcBorders>
            <w:vAlign w:val="center"/>
          </w:tcPr>
          <w:p w:rsidR="00780CD5" w:rsidRPr="00D033F1" w:rsidRDefault="00780CD5" w:rsidP="00650D72">
            <w:pPr>
              <w:spacing w:line="48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2086" w:type="dxa"/>
            <w:gridSpan w:val="2"/>
            <w:vMerge/>
            <w:vAlign w:val="center"/>
          </w:tcPr>
          <w:p w:rsidR="00780CD5" w:rsidRPr="00D033F1" w:rsidRDefault="00780CD5" w:rsidP="00650D72">
            <w:pPr>
              <w:spacing w:line="48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992" w:type="dxa"/>
            <w:gridSpan w:val="2"/>
            <w:tcBorders>
              <w:right w:val="single" w:sz="4" w:space="0" w:color="auto"/>
            </w:tcBorders>
            <w:vAlign w:val="center"/>
          </w:tcPr>
          <w:p w:rsidR="00780CD5" w:rsidRPr="00D033F1" w:rsidRDefault="00E248FB" w:rsidP="00E248FB">
            <w:pPr>
              <w:spacing w:line="48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D033F1">
              <w:rPr>
                <w:rFonts w:ascii="宋体" w:hAnsi="宋体" w:hint="eastAsia"/>
                <w:sz w:val="28"/>
                <w:szCs w:val="28"/>
              </w:rPr>
              <w:t>赞成票</w:t>
            </w:r>
          </w:p>
        </w:tc>
        <w:tc>
          <w:tcPr>
            <w:tcW w:w="1993" w:type="dxa"/>
            <w:gridSpan w:val="2"/>
            <w:tcBorders>
              <w:left w:val="single" w:sz="4" w:space="0" w:color="auto"/>
            </w:tcBorders>
            <w:vAlign w:val="center"/>
          </w:tcPr>
          <w:p w:rsidR="00780CD5" w:rsidRPr="00D033F1" w:rsidRDefault="007B2E0A" w:rsidP="00E248FB">
            <w:pPr>
              <w:spacing w:line="48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D033F1">
              <w:rPr>
                <w:rFonts w:ascii="宋体" w:hAnsi="宋体" w:hint="eastAsia"/>
                <w:sz w:val="28"/>
                <w:szCs w:val="28"/>
              </w:rPr>
              <w:t>反对票</w:t>
            </w:r>
          </w:p>
        </w:tc>
        <w:tc>
          <w:tcPr>
            <w:tcW w:w="1993" w:type="dxa"/>
            <w:tcBorders>
              <w:right w:val="single" w:sz="12" w:space="0" w:color="auto"/>
            </w:tcBorders>
            <w:vAlign w:val="center"/>
          </w:tcPr>
          <w:p w:rsidR="00780CD5" w:rsidRPr="00D033F1" w:rsidRDefault="007B2E0A" w:rsidP="00E248FB">
            <w:pPr>
              <w:spacing w:line="48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D033F1">
              <w:rPr>
                <w:rFonts w:ascii="宋体" w:hAnsi="宋体" w:hint="eastAsia"/>
                <w:sz w:val="28"/>
                <w:szCs w:val="28"/>
              </w:rPr>
              <w:t>弃权票</w:t>
            </w:r>
          </w:p>
        </w:tc>
      </w:tr>
      <w:tr w:rsidR="00780CD5" w:rsidRPr="00D033F1" w:rsidTr="009B5E55">
        <w:trPr>
          <w:trHeight w:hRule="exact" w:val="737"/>
          <w:jc w:val="center"/>
        </w:trPr>
        <w:tc>
          <w:tcPr>
            <w:tcW w:w="956" w:type="dxa"/>
            <w:vMerge/>
            <w:tcBorders>
              <w:left w:val="single" w:sz="12" w:space="0" w:color="auto"/>
            </w:tcBorders>
            <w:vAlign w:val="center"/>
          </w:tcPr>
          <w:p w:rsidR="00780CD5" w:rsidRPr="00D033F1" w:rsidRDefault="00780CD5" w:rsidP="00650D72">
            <w:pPr>
              <w:spacing w:line="48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2086" w:type="dxa"/>
            <w:gridSpan w:val="2"/>
            <w:vAlign w:val="center"/>
          </w:tcPr>
          <w:p w:rsidR="00780CD5" w:rsidRPr="00D033F1" w:rsidRDefault="00780CD5" w:rsidP="00650D72">
            <w:pPr>
              <w:spacing w:line="48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992" w:type="dxa"/>
            <w:gridSpan w:val="2"/>
            <w:tcBorders>
              <w:right w:val="single" w:sz="4" w:space="0" w:color="auto"/>
            </w:tcBorders>
            <w:vAlign w:val="center"/>
          </w:tcPr>
          <w:p w:rsidR="00780CD5" w:rsidRPr="00D033F1" w:rsidRDefault="00780CD5" w:rsidP="00650D72">
            <w:pPr>
              <w:spacing w:line="480" w:lineRule="exact"/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993" w:type="dxa"/>
            <w:gridSpan w:val="2"/>
            <w:tcBorders>
              <w:left w:val="single" w:sz="4" w:space="0" w:color="auto"/>
            </w:tcBorders>
            <w:vAlign w:val="center"/>
          </w:tcPr>
          <w:p w:rsidR="00780CD5" w:rsidRPr="00D033F1" w:rsidRDefault="00780CD5" w:rsidP="00650D72">
            <w:pPr>
              <w:spacing w:line="480" w:lineRule="exact"/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993" w:type="dxa"/>
            <w:tcBorders>
              <w:right w:val="single" w:sz="12" w:space="0" w:color="auto"/>
            </w:tcBorders>
            <w:vAlign w:val="center"/>
          </w:tcPr>
          <w:p w:rsidR="00780CD5" w:rsidRPr="00D033F1" w:rsidRDefault="00780CD5" w:rsidP="00650D72">
            <w:pPr>
              <w:spacing w:line="48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780CD5" w:rsidRPr="00D033F1" w:rsidTr="009B5E55">
        <w:trPr>
          <w:trHeight w:hRule="exact" w:val="737"/>
          <w:jc w:val="center"/>
        </w:trPr>
        <w:tc>
          <w:tcPr>
            <w:tcW w:w="956" w:type="dxa"/>
            <w:vMerge/>
            <w:tcBorders>
              <w:left w:val="single" w:sz="12" w:space="0" w:color="auto"/>
            </w:tcBorders>
            <w:vAlign w:val="center"/>
          </w:tcPr>
          <w:p w:rsidR="00780CD5" w:rsidRPr="00D033F1" w:rsidRDefault="00780CD5" w:rsidP="00650D72">
            <w:pPr>
              <w:spacing w:line="48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2086" w:type="dxa"/>
            <w:gridSpan w:val="2"/>
            <w:vAlign w:val="center"/>
          </w:tcPr>
          <w:p w:rsidR="00780CD5" w:rsidRPr="00D033F1" w:rsidRDefault="00780CD5" w:rsidP="00650D72">
            <w:pPr>
              <w:spacing w:line="48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992" w:type="dxa"/>
            <w:gridSpan w:val="2"/>
            <w:tcBorders>
              <w:right w:val="single" w:sz="4" w:space="0" w:color="auto"/>
            </w:tcBorders>
            <w:vAlign w:val="center"/>
          </w:tcPr>
          <w:p w:rsidR="00780CD5" w:rsidRPr="00D033F1" w:rsidRDefault="00780CD5" w:rsidP="00650D72">
            <w:pPr>
              <w:spacing w:line="480" w:lineRule="exact"/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993" w:type="dxa"/>
            <w:gridSpan w:val="2"/>
            <w:tcBorders>
              <w:left w:val="single" w:sz="4" w:space="0" w:color="auto"/>
            </w:tcBorders>
            <w:vAlign w:val="center"/>
          </w:tcPr>
          <w:p w:rsidR="00780CD5" w:rsidRPr="00D033F1" w:rsidRDefault="00780CD5" w:rsidP="00650D72">
            <w:pPr>
              <w:spacing w:line="480" w:lineRule="exact"/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993" w:type="dxa"/>
            <w:tcBorders>
              <w:right w:val="single" w:sz="12" w:space="0" w:color="auto"/>
            </w:tcBorders>
            <w:vAlign w:val="center"/>
          </w:tcPr>
          <w:p w:rsidR="00780CD5" w:rsidRPr="00D033F1" w:rsidRDefault="00780CD5" w:rsidP="00650D72">
            <w:pPr>
              <w:spacing w:line="48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780CD5" w:rsidRPr="00D033F1" w:rsidTr="009B5E55">
        <w:trPr>
          <w:trHeight w:hRule="exact" w:val="737"/>
          <w:jc w:val="center"/>
        </w:trPr>
        <w:tc>
          <w:tcPr>
            <w:tcW w:w="956" w:type="dxa"/>
            <w:vMerge/>
            <w:tcBorders>
              <w:left w:val="single" w:sz="12" w:space="0" w:color="auto"/>
            </w:tcBorders>
            <w:vAlign w:val="center"/>
          </w:tcPr>
          <w:p w:rsidR="00780CD5" w:rsidRPr="00D033F1" w:rsidRDefault="00780CD5" w:rsidP="00650D72">
            <w:pPr>
              <w:spacing w:line="48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2086" w:type="dxa"/>
            <w:gridSpan w:val="2"/>
            <w:vAlign w:val="center"/>
          </w:tcPr>
          <w:p w:rsidR="00780CD5" w:rsidRPr="00D033F1" w:rsidRDefault="00780CD5" w:rsidP="00650D72">
            <w:pPr>
              <w:spacing w:line="48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992" w:type="dxa"/>
            <w:gridSpan w:val="2"/>
            <w:tcBorders>
              <w:right w:val="single" w:sz="4" w:space="0" w:color="auto"/>
            </w:tcBorders>
            <w:vAlign w:val="center"/>
          </w:tcPr>
          <w:p w:rsidR="00780CD5" w:rsidRPr="00D033F1" w:rsidRDefault="00780CD5" w:rsidP="00650D72">
            <w:pPr>
              <w:spacing w:line="480" w:lineRule="exact"/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993" w:type="dxa"/>
            <w:gridSpan w:val="2"/>
            <w:tcBorders>
              <w:left w:val="single" w:sz="4" w:space="0" w:color="auto"/>
            </w:tcBorders>
            <w:vAlign w:val="center"/>
          </w:tcPr>
          <w:p w:rsidR="00780CD5" w:rsidRPr="00D033F1" w:rsidRDefault="00780CD5" w:rsidP="00650D72">
            <w:pPr>
              <w:spacing w:line="480" w:lineRule="exact"/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993" w:type="dxa"/>
            <w:tcBorders>
              <w:right w:val="single" w:sz="12" w:space="0" w:color="auto"/>
            </w:tcBorders>
            <w:vAlign w:val="center"/>
          </w:tcPr>
          <w:p w:rsidR="00780CD5" w:rsidRPr="00D033F1" w:rsidRDefault="00780CD5" w:rsidP="00650D72">
            <w:pPr>
              <w:spacing w:line="48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780CD5" w:rsidRPr="00D033F1" w:rsidTr="009B5E55">
        <w:trPr>
          <w:trHeight w:hRule="exact" w:val="737"/>
          <w:jc w:val="center"/>
        </w:trPr>
        <w:tc>
          <w:tcPr>
            <w:tcW w:w="956" w:type="dxa"/>
            <w:vMerge/>
            <w:tcBorders>
              <w:left w:val="single" w:sz="12" w:space="0" w:color="auto"/>
            </w:tcBorders>
            <w:vAlign w:val="center"/>
          </w:tcPr>
          <w:p w:rsidR="00780CD5" w:rsidRPr="00D033F1" w:rsidRDefault="00780CD5" w:rsidP="00650D72">
            <w:pPr>
              <w:spacing w:line="48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2086" w:type="dxa"/>
            <w:gridSpan w:val="2"/>
            <w:vAlign w:val="center"/>
          </w:tcPr>
          <w:p w:rsidR="00780CD5" w:rsidRPr="00D033F1" w:rsidRDefault="00780CD5" w:rsidP="00650D72">
            <w:pPr>
              <w:spacing w:line="48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992" w:type="dxa"/>
            <w:gridSpan w:val="2"/>
            <w:tcBorders>
              <w:right w:val="single" w:sz="4" w:space="0" w:color="auto"/>
            </w:tcBorders>
            <w:vAlign w:val="center"/>
          </w:tcPr>
          <w:p w:rsidR="00780CD5" w:rsidRPr="00D033F1" w:rsidRDefault="00780CD5" w:rsidP="00650D72">
            <w:pPr>
              <w:spacing w:line="480" w:lineRule="exact"/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993" w:type="dxa"/>
            <w:gridSpan w:val="2"/>
            <w:tcBorders>
              <w:left w:val="single" w:sz="4" w:space="0" w:color="auto"/>
            </w:tcBorders>
            <w:vAlign w:val="center"/>
          </w:tcPr>
          <w:p w:rsidR="00780CD5" w:rsidRPr="00D033F1" w:rsidRDefault="00780CD5" w:rsidP="00650D72">
            <w:pPr>
              <w:spacing w:line="480" w:lineRule="exact"/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993" w:type="dxa"/>
            <w:tcBorders>
              <w:right w:val="single" w:sz="12" w:space="0" w:color="auto"/>
            </w:tcBorders>
            <w:vAlign w:val="center"/>
          </w:tcPr>
          <w:p w:rsidR="00780CD5" w:rsidRPr="00D033F1" w:rsidRDefault="00780CD5" w:rsidP="00650D72">
            <w:pPr>
              <w:spacing w:line="48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780CD5" w:rsidRPr="00D033F1" w:rsidTr="009B5E55">
        <w:trPr>
          <w:trHeight w:hRule="exact" w:val="737"/>
          <w:jc w:val="center"/>
        </w:trPr>
        <w:tc>
          <w:tcPr>
            <w:tcW w:w="956" w:type="dxa"/>
            <w:vMerge/>
            <w:tcBorders>
              <w:left w:val="single" w:sz="12" w:space="0" w:color="auto"/>
            </w:tcBorders>
            <w:vAlign w:val="center"/>
          </w:tcPr>
          <w:p w:rsidR="00780CD5" w:rsidRPr="00D033F1" w:rsidRDefault="00780CD5" w:rsidP="00650D72">
            <w:pPr>
              <w:spacing w:line="48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2086" w:type="dxa"/>
            <w:gridSpan w:val="2"/>
            <w:vAlign w:val="center"/>
          </w:tcPr>
          <w:p w:rsidR="00780CD5" w:rsidRPr="00D033F1" w:rsidRDefault="00780CD5" w:rsidP="00650D72">
            <w:pPr>
              <w:spacing w:line="48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992" w:type="dxa"/>
            <w:gridSpan w:val="2"/>
            <w:tcBorders>
              <w:right w:val="single" w:sz="4" w:space="0" w:color="auto"/>
            </w:tcBorders>
            <w:vAlign w:val="center"/>
          </w:tcPr>
          <w:p w:rsidR="00780CD5" w:rsidRPr="00D033F1" w:rsidRDefault="00780CD5" w:rsidP="00650D72">
            <w:pPr>
              <w:spacing w:line="480" w:lineRule="exact"/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993" w:type="dxa"/>
            <w:gridSpan w:val="2"/>
            <w:tcBorders>
              <w:left w:val="single" w:sz="4" w:space="0" w:color="auto"/>
            </w:tcBorders>
            <w:vAlign w:val="center"/>
          </w:tcPr>
          <w:p w:rsidR="00780CD5" w:rsidRPr="00D033F1" w:rsidRDefault="00780CD5" w:rsidP="00650D72">
            <w:pPr>
              <w:spacing w:line="480" w:lineRule="exact"/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993" w:type="dxa"/>
            <w:tcBorders>
              <w:right w:val="single" w:sz="12" w:space="0" w:color="auto"/>
            </w:tcBorders>
            <w:vAlign w:val="center"/>
          </w:tcPr>
          <w:p w:rsidR="00780CD5" w:rsidRPr="00D033F1" w:rsidRDefault="00780CD5" w:rsidP="00650D72">
            <w:pPr>
              <w:spacing w:line="48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780CD5" w:rsidRPr="00D033F1" w:rsidTr="009B5E55">
        <w:trPr>
          <w:trHeight w:hRule="exact" w:val="737"/>
          <w:jc w:val="center"/>
        </w:trPr>
        <w:tc>
          <w:tcPr>
            <w:tcW w:w="956" w:type="dxa"/>
            <w:vMerge/>
            <w:tcBorders>
              <w:left w:val="single" w:sz="12" w:space="0" w:color="auto"/>
            </w:tcBorders>
            <w:vAlign w:val="center"/>
          </w:tcPr>
          <w:p w:rsidR="00780CD5" w:rsidRPr="00D033F1" w:rsidRDefault="00780CD5" w:rsidP="00650D72">
            <w:pPr>
              <w:spacing w:line="48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2086" w:type="dxa"/>
            <w:gridSpan w:val="2"/>
            <w:vAlign w:val="center"/>
          </w:tcPr>
          <w:p w:rsidR="00780CD5" w:rsidRPr="00D033F1" w:rsidRDefault="00780CD5" w:rsidP="00650D72">
            <w:pPr>
              <w:spacing w:line="48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992" w:type="dxa"/>
            <w:gridSpan w:val="2"/>
            <w:tcBorders>
              <w:right w:val="single" w:sz="4" w:space="0" w:color="auto"/>
            </w:tcBorders>
            <w:vAlign w:val="center"/>
          </w:tcPr>
          <w:p w:rsidR="00780CD5" w:rsidRPr="00D033F1" w:rsidRDefault="00780CD5" w:rsidP="00650D72">
            <w:pPr>
              <w:spacing w:line="480" w:lineRule="exact"/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993" w:type="dxa"/>
            <w:gridSpan w:val="2"/>
            <w:tcBorders>
              <w:left w:val="single" w:sz="4" w:space="0" w:color="auto"/>
            </w:tcBorders>
            <w:vAlign w:val="center"/>
          </w:tcPr>
          <w:p w:rsidR="00780CD5" w:rsidRPr="00D033F1" w:rsidRDefault="00780CD5" w:rsidP="00650D72">
            <w:pPr>
              <w:spacing w:line="480" w:lineRule="exact"/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993" w:type="dxa"/>
            <w:tcBorders>
              <w:right w:val="single" w:sz="12" w:space="0" w:color="auto"/>
            </w:tcBorders>
            <w:vAlign w:val="center"/>
          </w:tcPr>
          <w:p w:rsidR="00780CD5" w:rsidRPr="00D033F1" w:rsidRDefault="00780CD5" w:rsidP="00650D72">
            <w:pPr>
              <w:spacing w:line="48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294338" w:rsidRPr="00D033F1" w:rsidTr="00294338">
        <w:trPr>
          <w:trHeight w:val="772"/>
          <w:jc w:val="center"/>
        </w:trPr>
        <w:tc>
          <w:tcPr>
            <w:tcW w:w="956" w:type="dxa"/>
            <w:vMerge/>
            <w:tcBorders>
              <w:left w:val="single" w:sz="12" w:space="0" w:color="auto"/>
            </w:tcBorders>
            <w:vAlign w:val="center"/>
          </w:tcPr>
          <w:p w:rsidR="00294338" w:rsidRPr="00D033F1" w:rsidRDefault="00294338" w:rsidP="00650D72">
            <w:pPr>
              <w:spacing w:line="48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2086" w:type="dxa"/>
            <w:gridSpan w:val="2"/>
            <w:vAlign w:val="center"/>
          </w:tcPr>
          <w:p w:rsidR="00294338" w:rsidRPr="00D033F1" w:rsidRDefault="00294338" w:rsidP="00650D72">
            <w:pPr>
              <w:spacing w:line="48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992" w:type="dxa"/>
            <w:gridSpan w:val="2"/>
            <w:tcBorders>
              <w:right w:val="single" w:sz="4" w:space="0" w:color="auto"/>
            </w:tcBorders>
            <w:vAlign w:val="center"/>
          </w:tcPr>
          <w:p w:rsidR="00294338" w:rsidRPr="00D033F1" w:rsidRDefault="00294338" w:rsidP="00650D72">
            <w:pPr>
              <w:spacing w:line="480" w:lineRule="exact"/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993" w:type="dxa"/>
            <w:gridSpan w:val="2"/>
            <w:tcBorders>
              <w:left w:val="single" w:sz="4" w:space="0" w:color="auto"/>
            </w:tcBorders>
            <w:vAlign w:val="center"/>
          </w:tcPr>
          <w:p w:rsidR="00294338" w:rsidRPr="00D033F1" w:rsidRDefault="00294338" w:rsidP="00650D72">
            <w:pPr>
              <w:spacing w:line="480" w:lineRule="exact"/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993" w:type="dxa"/>
            <w:tcBorders>
              <w:right w:val="single" w:sz="12" w:space="0" w:color="auto"/>
            </w:tcBorders>
            <w:vAlign w:val="center"/>
          </w:tcPr>
          <w:p w:rsidR="00294338" w:rsidRPr="00D033F1" w:rsidRDefault="00294338" w:rsidP="00650D72">
            <w:pPr>
              <w:spacing w:line="480" w:lineRule="exact"/>
              <w:jc w:val="center"/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7B2E0A" w:rsidRPr="00D033F1" w:rsidTr="00294338">
        <w:trPr>
          <w:trHeight w:val="2416"/>
          <w:jc w:val="center"/>
        </w:trPr>
        <w:tc>
          <w:tcPr>
            <w:tcW w:w="9020" w:type="dxa"/>
            <w:gridSpan w:val="8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4338" w:rsidRDefault="007B2E0A" w:rsidP="00165B09">
            <w:pPr>
              <w:spacing w:line="480" w:lineRule="exact"/>
              <w:ind w:firstLineChars="150" w:firstLine="420"/>
              <w:rPr>
                <w:rFonts w:ascii="宋体" w:hAnsi="宋体" w:hint="eastAsia"/>
                <w:sz w:val="28"/>
                <w:szCs w:val="28"/>
              </w:rPr>
            </w:pPr>
            <w:r w:rsidRPr="00D033F1">
              <w:rPr>
                <w:rFonts w:ascii="宋体" w:hAnsi="宋体" w:hint="eastAsia"/>
                <w:sz w:val="28"/>
                <w:szCs w:val="28"/>
              </w:rPr>
              <w:t>计票人签字：</w:t>
            </w:r>
          </w:p>
          <w:p w:rsidR="00294338" w:rsidRDefault="00294338" w:rsidP="00294338">
            <w:pPr>
              <w:spacing w:line="300" w:lineRule="exact"/>
              <w:ind w:firstLineChars="150" w:firstLine="420"/>
              <w:rPr>
                <w:rFonts w:ascii="宋体" w:hAnsi="宋体" w:hint="eastAsia"/>
                <w:sz w:val="28"/>
                <w:szCs w:val="28"/>
              </w:rPr>
            </w:pPr>
          </w:p>
          <w:p w:rsidR="00294338" w:rsidRDefault="00294338" w:rsidP="00165B09">
            <w:pPr>
              <w:spacing w:line="480" w:lineRule="exact"/>
              <w:ind w:firstLineChars="150" w:firstLine="42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监票人签字：</w:t>
            </w:r>
          </w:p>
          <w:p w:rsidR="00294338" w:rsidRDefault="00294338" w:rsidP="00294338">
            <w:pPr>
              <w:spacing w:line="300" w:lineRule="exact"/>
              <w:ind w:firstLineChars="150" w:firstLine="420"/>
              <w:rPr>
                <w:rFonts w:ascii="宋体" w:hAnsi="宋体" w:hint="eastAsia"/>
                <w:sz w:val="28"/>
                <w:szCs w:val="28"/>
              </w:rPr>
            </w:pPr>
          </w:p>
          <w:p w:rsidR="007B2E0A" w:rsidRPr="00D033F1" w:rsidRDefault="007B2E0A" w:rsidP="00165B09">
            <w:pPr>
              <w:spacing w:line="480" w:lineRule="exact"/>
              <w:ind w:firstLineChars="150" w:firstLine="420"/>
              <w:rPr>
                <w:rFonts w:ascii="宋体" w:hAnsi="宋体" w:hint="eastAsia"/>
                <w:sz w:val="28"/>
                <w:szCs w:val="28"/>
              </w:rPr>
            </w:pPr>
            <w:r w:rsidRPr="00D033F1">
              <w:rPr>
                <w:rFonts w:ascii="宋体" w:hAnsi="宋体" w:hint="eastAsia"/>
                <w:sz w:val="28"/>
                <w:szCs w:val="28"/>
              </w:rPr>
              <w:t>支部书记签字：</w:t>
            </w:r>
          </w:p>
        </w:tc>
      </w:tr>
    </w:tbl>
    <w:p w:rsidR="00901AB1" w:rsidRPr="00D033F1" w:rsidRDefault="00901AB1">
      <w:pPr>
        <w:jc w:val="center"/>
        <w:rPr>
          <w:rFonts w:ascii="宋体" w:hAnsi="宋体" w:hint="eastAsia"/>
          <w:bCs/>
          <w:sz w:val="28"/>
          <w:szCs w:val="28"/>
        </w:rPr>
      </w:pPr>
      <w:r w:rsidRPr="00650D72">
        <w:rPr>
          <w:rFonts w:eastAsia="仿宋_GB2312" w:hint="eastAsia"/>
          <w:b/>
          <w:bCs/>
          <w:sz w:val="28"/>
          <w:szCs w:val="28"/>
        </w:rPr>
        <w:t xml:space="preserve">                                 </w:t>
      </w:r>
      <w:r w:rsidR="009B5E55">
        <w:rPr>
          <w:rFonts w:eastAsia="仿宋_GB2312" w:hint="eastAsia"/>
          <w:b/>
          <w:bCs/>
          <w:sz w:val="28"/>
          <w:szCs w:val="28"/>
        </w:rPr>
        <w:t xml:space="preserve">       </w:t>
      </w:r>
      <w:r w:rsidRPr="00650D72">
        <w:rPr>
          <w:rFonts w:eastAsia="仿宋_GB2312" w:hint="eastAsia"/>
          <w:b/>
          <w:bCs/>
          <w:sz w:val="28"/>
          <w:szCs w:val="28"/>
        </w:rPr>
        <w:t xml:space="preserve">  </w:t>
      </w:r>
      <w:r w:rsidRPr="00D033F1">
        <w:rPr>
          <w:rFonts w:ascii="宋体" w:hAnsi="宋体" w:hint="eastAsia"/>
          <w:bCs/>
          <w:sz w:val="28"/>
          <w:szCs w:val="28"/>
        </w:rPr>
        <w:t>中共天津市委组织部制</w:t>
      </w:r>
    </w:p>
    <w:sectPr w:rsidR="00901AB1" w:rsidRPr="00D033F1" w:rsidSect="00650D7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2041" w:right="1559" w:bottom="1701" w:left="1559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A11" w:rsidRDefault="00EC1A11">
      <w:r>
        <w:separator/>
      </w:r>
    </w:p>
  </w:endnote>
  <w:endnote w:type="continuationSeparator" w:id="0">
    <w:p w:rsidR="00EC1A11" w:rsidRDefault="00EC1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2DF" w:rsidRDefault="002112D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2DF" w:rsidRDefault="002112D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2DF" w:rsidRDefault="002112D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A11" w:rsidRDefault="00EC1A11">
      <w:r>
        <w:separator/>
      </w:r>
    </w:p>
  </w:footnote>
  <w:footnote w:type="continuationSeparator" w:id="0">
    <w:p w:rsidR="00EC1A11" w:rsidRDefault="00EC1A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2DF" w:rsidRDefault="002112D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2DF" w:rsidRDefault="002112DF" w:rsidP="00294338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2DF" w:rsidRDefault="002112D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5680"/>
    <w:rsid w:val="00054039"/>
    <w:rsid w:val="00072E79"/>
    <w:rsid w:val="000E52A9"/>
    <w:rsid w:val="00165B09"/>
    <w:rsid w:val="001D2669"/>
    <w:rsid w:val="001D2F94"/>
    <w:rsid w:val="002112DF"/>
    <w:rsid w:val="00294338"/>
    <w:rsid w:val="003A7DF2"/>
    <w:rsid w:val="0049164E"/>
    <w:rsid w:val="0050622F"/>
    <w:rsid w:val="005B61DF"/>
    <w:rsid w:val="005F22E1"/>
    <w:rsid w:val="00650D72"/>
    <w:rsid w:val="00780CD5"/>
    <w:rsid w:val="007B2E0A"/>
    <w:rsid w:val="007B679F"/>
    <w:rsid w:val="00901AB1"/>
    <w:rsid w:val="0090486E"/>
    <w:rsid w:val="00907BCC"/>
    <w:rsid w:val="009B5E55"/>
    <w:rsid w:val="009C1D3B"/>
    <w:rsid w:val="00A20BB9"/>
    <w:rsid w:val="00AC5EEA"/>
    <w:rsid w:val="00BD0292"/>
    <w:rsid w:val="00BD2A9E"/>
    <w:rsid w:val="00C224CF"/>
    <w:rsid w:val="00D033F1"/>
    <w:rsid w:val="00E248FB"/>
    <w:rsid w:val="00E7222B"/>
    <w:rsid w:val="00EC1A11"/>
    <w:rsid w:val="00F5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4519C9-55AA-465E-B261-8F1ED8C1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5062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5062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>Microsoft China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 国 共 产 党</dc:title>
  <dc:subject/>
  <dc:creator>Legend User</dc:creator>
  <cp:keywords/>
  <dc:description/>
  <cp:lastModifiedBy>liyi</cp:lastModifiedBy>
  <cp:revision>2</cp:revision>
  <cp:lastPrinted>2014-07-31T03:50:00Z</cp:lastPrinted>
  <dcterms:created xsi:type="dcterms:W3CDTF">2017-05-05T03:55:00Z</dcterms:created>
  <dcterms:modified xsi:type="dcterms:W3CDTF">2017-05-05T03:55:00Z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2052-8.1.0.3656</vt:lpwstr>
  </property>
</Properties>
</file>