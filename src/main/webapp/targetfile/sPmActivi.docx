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35A14" w:rsidRPr="007E3864" w:rsidRDefault="00135A14" w:rsidP="00135A14">
      <w:pPr>
        <w:spacing w:line="640" w:lineRule="exact"/>
        <w:jc w:val="center"/>
        <w:rPr>
          <w:rFonts w:ascii="宋体" w:hAnsi="宋体" w:hint="eastAsia"/>
          <w:b/>
          <w:sz w:val="44"/>
          <w:szCs w:val="44"/>
        </w:rPr>
      </w:pPr>
      <w:bookmarkStart w:id="0" w:name="_GoBack"/>
      <w:bookmarkEnd w:id="0"/>
      <w:r w:rsidRPr="007E3864">
        <w:rPr>
          <w:rFonts w:ascii="宋体" w:hAnsi="宋体" w:hint="eastAsia"/>
          <w:b/>
          <w:sz w:val="44"/>
          <w:szCs w:val="44"/>
        </w:rPr>
        <w:t>入党积极分子备案表</w:t>
      </w:r>
    </w:p>
    <w:p w:rsidR="00135A14" w:rsidRDefault="00135A14" w:rsidP="00135A14">
      <w:pPr>
        <w:spacing w:line="200" w:lineRule="exact"/>
      </w:pP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8"/>
        <w:gridCol w:w="1515"/>
        <w:gridCol w:w="1506"/>
        <w:gridCol w:w="1507"/>
        <w:gridCol w:w="1506"/>
        <w:gridCol w:w="1507"/>
      </w:tblGrid>
      <w:tr w:rsidR="00341AA1" w:rsidRPr="00341AA1" w:rsidTr="00893883">
        <w:trPr>
          <w:trHeight w:hRule="exact" w:val="851"/>
          <w:jc w:val="center"/>
        </w:trPr>
        <w:tc>
          <w:tcPr>
            <w:tcW w:w="149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41AA1" w:rsidRPr="00341AA1" w:rsidRDefault="00341AA1" w:rsidP="00135A14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>姓    名</w:t>
            </w:r>
          </w:p>
        </w:tc>
        <w:tc>
          <w:tcPr>
            <w:tcW w:w="1515" w:type="dxa"/>
            <w:tcBorders>
              <w:top w:val="single" w:sz="12" w:space="0" w:color="auto"/>
            </w:tcBorders>
            <w:vAlign w:val="center"/>
          </w:tcPr>
          <w:p w:rsidR="00341AA1" w:rsidRPr="00341AA1" w:rsidRDefault="00341AA1" w:rsidP="00135A14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</w:p>
        </w:tc>
        <w:tc>
          <w:tcPr>
            <w:tcW w:w="1506" w:type="dxa"/>
            <w:tcBorders>
              <w:top w:val="single" w:sz="12" w:space="0" w:color="auto"/>
            </w:tcBorders>
            <w:vAlign w:val="center"/>
          </w:tcPr>
          <w:p w:rsidR="00341AA1" w:rsidRPr="00341AA1" w:rsidRDefault="00341AA1" w:rsidP="00135A14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>性别</w:t>
            </w:r>
          </w:p>
        </w:tc>
        <w:tc>
          <w:tcPr>
            <w:tcW w:w="1507" w:type="dxa"/>
            <w:tcBorders>
              <w:top w:val="single" w:sz="12" w:space="0" w:color="auto"/>
            </w:tcBorders>
            <w:vAlign w:val="center"/>
          </w:tcPr>
          <w:p w:rsidR="00341AA1" w:rsidRPr="00341AA1" w:rsidRDefault="00341AA1" w:rsidP="00135A14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</w:p>
        </w:tc>
        <w:tc>
          <w:tcPr>
            <w:tcW w:w="1506" w:type="dxa"/>
            <w:tcBorders>
              <w:top w:val="single" w:sz="12" w:space="0" w:color="auto"/>
            </w:tcBorders>
            <w:vAlign w:val="center"/>
          </w:tcPr>
          <w:p w:rsidR="00341AA1" w:rsidRPr="00341AA1" w:rsidRDefault="00341AA1" w:rsidP="00135A14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>籍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 xml:space="preserve">    </w:t>
            </w: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>贯</w:t>
            </w:r>
          </w:p>
        </w:tc>
        <w:tc>
          <w:tcPr>
            <w:tcW w:w="150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41AA1" w:rsidRPr="00341AA1" w:rsidRDefault="00341AA1" w:rsidP="00135A14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</w:p>
        </w:tc>
      </w:tr>
      <w:tr w:rsidR="00341AA1" w:rsidRPr="00341AA1" w:rsidTr="00893883">
        <w:trPr>
          <w:trHeight w:hRule="exact" w:val="851"/>
          <w:jc w:val="center"/>
        </w:trPr>
        <w:tc>
          <w:tcPr>
            <w:tcW w:w="1498" w:type="dxa"/>
            <w:tcBorders>
              <w:left w:val="single" w:sz="12" w:space="0" w:color="auto"/>
            </w:tcBorders>
            <w:vAlign w:val="center"/>
          </w:tcPr>
          <w:p w:rsidR="00341AA1" w:rsidRPr="00341AA1" w:rsidRDefault="00341AA1" w:rsidP="00135A14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>出生年月</w:t>
            </w:r>
          </w:p>
        </w:tc>
        <w:tc>
          <w:tcPr>
            <w:tcW w:w="1515" w:type="dxa"/>
            <w:vAlign w:val="center"/>
          </w:tcPr>
          <w:p w:rsidR="00341AA1" w:rsidRPr="00341AA1" w:rsidRDefault="00341AA1" w:rsidP="00135A14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</w:p>
        </w:tc>
        <w:tc>
          <w:tcPr>
            <w:tcW w:w="1506" w:type="dxa"/>
            <w:vAlign w:val="center"/>
          </w:tcPr>
          <w:p w:rsidR="00341AA1" w:rsidRPr="00341AA1" w:rsidRDefault="00341AA1" w:rsidP="00135A14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>民族</w:t>
            </w:r>
          </w:p>
        </w:tc>
        <w:tc>
          <w:tcPr>
            <w:tcW w:w="1507" w:type="dxa"/>
            <w:vAlign w:val="center"/>
          </w:tcPr>
          <w:p w:rsidR="00341AA1" w:rsidRPr="00341AA1" w:rsidRDefault="00341AA1" w:rsidP="00135A14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</w:p>
        </w:tc>
        <w:tc>
          <w:tcPr>
            <w:tcW w:w="1506" w:type="dxa"/>
            <w:vAlign w:val="center"/>
          </w:tcPr>
          <w:p w:rsidR="00341AA1" w:rsidRPr="00341AA1" w:rsidRDefault="00341AA1" w:rsidP="00135A14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>文化程度</w:t>
            </w: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341AA1" w:rsidRPr="00341AA1" w:rsidRDefault="00341AA1" w:rsidP="00135A14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</w:p>
        </w:tc>
      </w:tr>
      <w:tr w:rsidR="00893883" w:rsidRPr="00341AA1" w:rsidTr="00893883">
        <w:trPr>
          <w:trHeight w:hRule="exact" w:val="851"/>
          <w:jc w:val="center"/>
        </w:trPr>
        <w:tc>
          <w:tcPr>
            <w:tcW w:w="1498" w:type="dxa"/>
            <w:tcBorders>
              <w:left w:val="single" w:sz="12" w:space="0" w:color="auto"/>
            </w:tcBorders>
            <w:vAlign w:val="center"/>
          </w:tcPr>
          <w:p w:rsidR="00893883" w:rsidRPr="00341AA1" w:rsidRDefault="00893883" w:rsidP="00135A14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>参加工作</w:t>
            </w:r>
          </w:p>
          <w:p w:rsidR="00893883" w:rsidRPr="00341AA1" w:rsidRDefault="00893883" w:rsidP="00135A14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>时    间</w:t>
            </w:r>
          </w:p>
        </w:tc>
        <w:tc>
          <w:tcPr>
            <w:tcW w:w="1515" w:type="dxa"/>
            <w:tcBorders>
              <w:right w:val="single" w:sz="8" w:space="0" w:color="auto"/>
            </w:tcBorders>
            <w:vAlign w:val="center"/>
          </w:tcPr>
          <w:p w:rsidR="00893883" w:rsidRPr="00341AA1" w:rsidRDefault="00893883" w:rsidP="00135A14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</w:p>
        </w:tc>
        <w:tc>
          <w:tcPr>
            <w:tcW w:w="1506" w:type="dxa"/>
            <w:tcBorders>
              <w:right w:val="single" w:sz="8" w:space="0" w:color="auto"/>
            </w:tcBorders>
            <w:vAlign w:val="center"/>
          </w:tcPr>
          <w:p w:rsidR="00893883" w:rsidRPr="00341AA1" w:rsidRDefault="00893883" w:rsidP="00AD0860">
            <w:pPr>
              <w:spacing w:line="400" w:lineRule="exact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 w:rsidRPr="00341AA1">
              <w:rPr>
                <w:rFonts w:ascii="宋体" w:hAnsi="宋体" w:hint="eastAsia"/>
                <w:bCs/>
                <w:sz w:val="28"/>
                <w:szCs w:val="28"/>
              </w:rPr>
              <w:t>申请入党</w:t>
            </w:r>
          </w:p>
          <w:p w:rsidR="00893883" w:rsidRPr="00341AA1" w:rsidRDefault="00893883" w:rsidP="00AD0860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341AA1">
              <w:rPr>
                <w:rFonts w:ascii="宋体" w:hAnsi="宋体" w:hint="eastAsia"/>
                <w:bCs/>
                <w:sz w:val="28"/>
                <w:szCs w:val="28"/>
              </w:rPr>
              <w:t>时    间</w:t>
            </w:r>
          </w:p>
        </w:tc>
        <w:tc>
          <w:tcPr>
            <w:tcW w:w="1507" w:type="dxa"/>
            <w:tcBorders>
              <w:right w:val="single" w:sz="8" w:space="0" w:color="auto"/>
            </w:tcBorders>
            <w:vAlign w:val="center"/>
          </w:tcPr>
          <w:p w:rsidR="00893883" w:rsidRPr="00341AA1" w:rsidRDefault="00893883" w:rsidP="00135A14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</w:p>
        </w:tc>
        <w:tc>
          <w:tcPr>
            <w:tcW w:w="1506" w:type="dxa"/>
            <w:tcBorders>
              <w:left w:val="single" w:sz="8" w:space="0" w:color="auto"/>
            </w:tcBorders>
            <w:vAlign w:val="center"/>
          </w:tcPr>
          <w:p w:rsidR="00893883" w:rsidRDefault="00893883" w:rsidP="00135A14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确定积极</w:t>
            </w:r>
          </w:p>
          <w:p w:rsidR="00893883" w:rsidRPr="00341AA1" w:rsidRDefault="00893883" w:rsidP="00135A14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 xml:space="preserve">分子时间　</w:t>
            </w:r>
          </w:p>
        </w:tc>
        <w:tc>
          <w:tcPr>
            <w:tcW w:w="1507" w:type="dxa"/>
            <w:tcBorders>
              <w:right w:val="single" w:sz="12" w:space="0" w:color="auto"/>
            </w:tcBorders>
            <w:vAlign w:val="center"/>
          </w:tcPr>
          <w:p w:rsidR="00893883" w:rsidRPr="00341AA1" w:rsidRDefault="00893883" w:rsidP="00135A14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</w:p>
        </w:tc>
      </w:tr>
      <w:tr w:rsidR="00893883" w:rsidRPr="00341AA1" w:rsidTr="00893883">
        <w:trPr>
          <w:trHeight w:hRule="exact" w:val="851"/>
          <w:jc w:val="center"/>
        </w:trPr>
        <w:tc>
          <w:tcPr>
            <w:tcW w:w="1498" w:type="dxa"/>
            <w:tcBorders>
              <w:left w:val="single" w:sz="12" w:space="0" w:color="auto"/>
            </w:tcBorders>
            <w:vAlign w:val="center"/>
          </w:tcPr>
          <w:p w:rsidR="00893883" w:rsidRPr="00341AA1" w:rsidRDefault="00893883" w:rsidP="00135A14">
            <w:pPr>
              <w:spacing w:line="400" w:lineRule="exact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 w:rsidRPr="00341AA1">
              <w:rPr>
                <w:rFonts w:ascii="宋体" w:hAnsi="宋体" w:hint="eastAsia"/>
                <w:bCs/>
                <w:sz w:val="28"/>
                <w:szCs w:val="28"/>
              </w:rPr>
              <w:t>现任职务</w:t>
            </w:r>
          </w:p>
          <w:p w:rsidR="00893883" w:rsidRPr="00341AA1" w:rsidRDefault="00893883" w:rsidP="00135A14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341AA1">
              <w:rPr>
                <w:rFonts w:ascii="宋体" w:hAnsi="宋体" w:hint="eastAsia"/>
                <w:bCs/>
                <w:sz w:val="28"/>
                <w:szCs w:val="28"/>
              </w:rPr>
              <w:t>职    称</w:t>
            </w:r>
          </w:p>
        </w:tc>
        <w:tc>
          <w:tcPr>
            <w:tcW w:w="7541" w:type="dxa"/>
            <w:gridSpan w:val="5"/>
            <w:tcBorders>
              <w:right w:val="single" w:sz="12" w:space="0" w:color="auto"/>
            </w:tcBorders>
            <w:vAlign w:val="center"/>
          </w:tcPr>
          <w:p w:rsidR="00893883" w:rsidRPr="00341AA1" w:rsidRDefault="00893883" w:rsidP="00135A14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</w:p>
        </w:tc>
      </w:tr>
      <w:tr w:rsidR="00F0598D" w:rsidRPr="00341AA1" w:rsidTr="003B1E92">
        <w:trPr>
          <w:trHeight w:val="2594"/>
          <w:jc w:val="center"/>
        </w:trPr>
        <w:tc>
          <w:tcPr>
            <w:tcW w:w="149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0598D" w:rsidRDefault="00F0598D" w:rsidP="00135A14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>党支部</w:t>
            </w:r>
          </w:p>
          <w:p w:rsidR="00F0598D" w:rsidRPr="00341AA1" w:rsidRDefault="00F0598D" w:rsidP="00135A14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>意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 xml:space="preserve">　</w:t>
            </w: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>见</w:t>
            </w:r>
          </w:p>
        </w:tc>
        <w:tc>
          <w:tcPr>
            <w:tcW w:w="7541" w:type="dxa"/>
            <w:gridSpan w:val="5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F0598D" w:rsidRPr="00341AA1" w:rsidRDefault="00F0598D" w:rsidP="00135A14">
            <w:pPr>
              <w:ind w:right="560" w:firstLineChars="1240" w:firstLine="3472"/>
              <w:jc w:val="right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 xml:space="preserve">                      </w:t>
            </w:r>
          </w:p>
          <w:p w:rsidR="00F0598D" w:rsidRPr="00341AA1" w:rsidRDefault="00F0598D" w:rsidP="00135A14">
            <w:pPr>
              <w:spacing w:line="400" w:lineRule="exact"/>
              <w:ind w:right="560" w:firstLineChars="100" w:firstLine="280"/>
              <w:rPr>
                <w:rFonts w:ascii="宋体" w:hAnsi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支部</w:t>
            </w: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书记签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>字(盖章)</w:t>
            </w: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：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 xml:space="preserve"> </w:t>
            </w: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 xml:space="preserve">             年   月   日</w:t>
            </w:r>
          </w:p>
        </w:tc>
      </w:tr>
      <w:tr w:rsidR="0082761C" w:rsidRPr="00341AA1" w:rsidTr="0092529E">
        <w:trPr>
          <w:trHeight w:val="2594"/>
          <w:jc w:val="center"/>
        </w:trPr>
        <w:tc>
          <w:tcPr>
            <w:tcW w:w="149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2761C" w:rsidRPr="00341AA1" w:rsidRDefault="0082761C" w:rsidP="00F37591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>党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>总</w:t>
            </w: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>支部意</w:t>
            </w:r>
            <w:r w:rsidR="00F37591">
              <w:rPr>
                <w:rFonts w:ascii="宋体" w:hAnsi="宋体" w:hint="eastAsia"/>
                <w:kern w:val="0"/>
                <w:sz w:val="28"/>
                <w:szCs w:val="28"/>
              </w:rPr>
              <w:t xml:space="preserve">    </w:t>
            </w: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>见</w:t>
            </w:r>
          </w:p>
        </w:tc>
        <w:tc>
          <w:tcPr>
            <w:tcW w:w="7541" w:type="dxa"/>
            <w:gridSpan w:val="5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82761C" w:rsidRPr="00341AA1" w:rsidRDefault="0082761C" w:rsidP="00DB4CC1">
            <w:pPr>
              <w:ind w:right="560" w:firstLineChars="1240" w:firstLine="3472"/>
              <w:jc w:val="right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 xml:space="preserve">                      </w:t>
            </w:r>
          </w:p>
          <w:p w:rsidR="0082761C" w:rsidRPr="00341AA1" w:rsidRDefault="0082761C" w:rsidP="0082761C">
            <w:pPr>
              <w:spacing w:line="400" w:lineRule="exact"/>
              <w:ind w:right="560" w:firstLineChars="100" w:firstLine="280"/>
              <w:rPr>
                <w:rFonts w:ascii="宋体" w:hAnsi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总支部</w:t>
            </w: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书记签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>字(盖章)</w:t>
            </w: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：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 xml:space="preserve"> </w:t>
            </w: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 xml:space="preserve">            年   月   日</w:t>
            </w:r>
          </w:p>
        </w:tc>
      </w:tr>
      <w:tr w:rsidR="0082761C" w:rsidRPr="00341AA1" w:rsidTr="003B1E92">
        <w:trPr>
          <w:trHeight w:val="2594"/>
          <w:jc w:val="center"/>
        </w:trPr>
        <w:tc>
          <w:tcPr>
            <w:tcW w:w="149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2761C" w:rsidRPr="00341AA1" w:rsidRDefault="0082761C" w:rsidP="00135A14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>上级党委</w:t>
            </w:r>
          </w:p>
          <w:p w:rsidR="0082761C" w:rsidRPr="00341AA1" w:rsidRDefault="0082761C" w:rsidP="00135A14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>备    案</w:t>
            </w:r>
          </w:p>
        </w:tc>
        <w:tc>
          <w:tcPr>
            <w:tcW w:w="7541" w:type="dxa"/>
            <w:gridSpan w:val="5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:rsidR="0082761C" w:rsidRPr="00341AA1" w:rsidRDefault="0082761C" w:rsidP="00135A14">
            <w:pPr>
              <w:spacing w:line="400" w:lineRule="exact"/>
              <w:ind w:right="113" w:firstLineChars="1290" w:firstLine="3612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 xml:space="preserve">  </w:t>
            </w: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 xml:space="preserve">    （</w:t>
            </w:r>
            <w:r w:rsidR="0070454A">
              <w:rPr>
                <w:rFonts w:ascii="宋体" w:hAnsi="宋体" w:hint="eastAsia"/>
                <w:kern w:val="0"/>
                <w:sz w:val="28"/>
                <w:szCs w:val="28"/>
              </w:rPr>
              <w:t>盖</w:t>
            </w: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>章）</w:t>
            </w:r>
          </w:p>
          <w:p w:rsidR="0082761C" w:rsidRPr="00341AA1" w:rsidRDefault="0082761C" w:rsidP="00135A14">
            <w:pPr>
              <w:ind w:right="113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 xml:space="preserve">                       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 xml:space="preserve">          </w:t>
            </w: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>年   月   日</w:t>
            </w:r>
          </w:p>
        </w:tc>
      </w:tr>
    </w:tbl>
    <w:p w:rsidR="00135A14" w:rsidRDefault="00135A14" w:rsidP="00135A14">
      <w:pPr>
        <w:spacing w:line="440" w:lineRule="exact"/>
        <w:rPr>
          <w:rFonts w:eastAsia="仿宋_GB2312" w:hint="eastAsia"/>
          <w:b/>
          <w:bCs/>
          <w:sz w:val="28"/>
          <w:szCs w:val="28"/>
        </w:rPr>
      </w:pPr>
      <w:r w:rsidRPr="00135A14">
        <w:rPr>
          <w:rFonts w:ascii="黑体" w:eastAsia="黑体" w:hAnsi="黑体" w:hint="eastAsia"/>
          <w:kern w:val="0"/>
          <w:sz w:val="28"/>
          <w:szCs w:val="28"/>
        </w:rPr>
        <w:t>注：</w:t>
      </w:r>
      <w:r>
        <w:rPr>
          <w:rFonts w:ascii="宋体" w:hAnsi="宋体" w:hint="eastAsia"/>
          <w:kern w:val="0"/>
          <w:sz w:val="28"/>
          <w:szCs w:val="28"/>
        </w:rPr>
        <w:t>此表一式两份，一份党委留存，一份存入党员档案。</w:t>
      </w:r>
    </w:p>
    <w:p w:rsidR="00C2659E" w:rsidRPr="00341AA1" w:rsidRDefault="00C2659E" w:rsidP="00135A14">
      <w:pPr>
        <w:spacing w:line="440" w:lineRule="exact"/>
        <w:jc w:val="right"/>
        <w:rPr>
          <w:rFonts w:ascii="宋体" w:hAnsi="宋体"/>
          <w:spacing w:val="100"/>
          <w:sz w:val="40"/>
          <w:szCs w:val="40"/>
        </w:rPr>
      </w:pPr>
      <w:r w:rsidRPr="00341AA1">
        <w:rPr>
          <w:rFonts w:ascii="宋体" w:hAnsi="宋体" w:hint="eastAsia"/>
          <w:bCs/>
          <w:sz w:val="28"/>
          <w:szCs w:val="28"/>
        </w:rPr>
        <w:t>中共天津市委组织部制</w:t>
      </w:r>
    </w:p>
    <w:sectPr w:rsidR="00C2659E" w:rsidRPr="00341AA1" w:rsidSect="004C32F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041" w:right="1559" w:bottom="1701" w:left="155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FBF" w:rsidRDefault="00D83FBF">
      <w:r>
        <w:separator/>
      </w:r>
    </w:p>
  </w:endnote>
  <w:endnote w:type="continuationSeparator" w:id="0">
    <w:p w:rsidR="00D83FBF" w:rsidRDefault="00D83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03F" w:rsidRDefault="0032403F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03F" w:rsidRDefault="0032403F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03F" w:rsidRDefault="0032403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FBF" w:rsidRDefault="00D83FBF">
      <w:r>
        <w:separator/>
      </w:r>
    </w:p>
  </w:footnote>
  <w:footnote w:type="continuationSeparator" w:id="0">
    <w:p w:rsidR="00D83FBF" w:rsidRDefault="00D83F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03F" w:rsidRDefault="0032403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03F" w:rsidRDefault="0032403F" w:rsidP="00F0598D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03F" w:rsidRDefault="0032403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35A14"/>
    <w:rsid w:val="001E3758"/>
    <w:rsid w:val="00201630"/>
    <w:rsid w:val="0026716A"/>
    <w:rsid w:val="00270FB1"/>
    <w:rsid w:val="00274889"/>
    <w:rsid w:val="002817ED"/>
    <w:rsid w:val="0029588B"/>
    <w:rsid w:val="00322FAE"/>
    <w:rsid w:val="0032403F"/>
    <w:rsid w:val="00341AA1"/>
    <w:rsid w:val="003B1E92"/>
    <w:rsid w:val="003D432B"/>
    <w:rsid w:val="00420280"/>
    <w:rsid w:val="004210E8"/>
    <w:rsid w:val="004344D7"/>
    <w:rsid w:val="00486392"/>
    <w:rsid w:val="004C32FE"/>
    <w:rsid w:val="00516B1E"/>
    <w:rsid w:val="005205E9"/>
    <w:rsid w:val="005457BD"/>
    <w:rsid w:val="00614136"/>
    <w:rsid w:val="00617D15"/>
    <w:rsid w:val="0068293E"/>
    <w:rsid w:val="006F2AEC"/>
    <w:rsid w:val="0070454A"/>
    <w:rsid w:val="007E3864"/>
    <w:rsid w:val="00817A06"/>
    <w:rsid w:val="0082761C"/>
    <w:rsid w:val="008326B0"/>
    <w:rsid w:val="00880D9C"/>
    <w:rsid w:val="00893883"/>
    <w:rsid w:val="008B5996"/>
    <w:rsid w:val="008D610E"/>
    <w:rsid w:val="0092529E"/>
    <w:rsid w:val="00984418"/>
    <w:rsid w:val="00985D0B"/>
    <w:rsid w:val="0099107E"/>
    <w:rsid w:val="009A5BE0"/>
    <w:rsid w:val="009B03F2"/>
    <w:rsid w:val="00AD0860"/>
    <w:rsid w:val="00AF600D"/>
    <w:rsid w:val="00C2659E"/>
    <w:rsid w:val="00C622EB"/>
    <w:rsid w:val="00CE72DC"/>
    <w:rsid w:val="00D052FA"/>
    <w:rsid w:val="00D83FBF"/>
    <w:rsid w:val="00DB4CC1"/>
    <w:rsid w:val="00E03570"/>
    <w:rsid w:val="00E14037"/>
    <w:rsid w:val="00E34AC2"/>
    <w:rsid w:val="00E5194F"/>
    <w:rsid w:val="00E86AF7"/>
    <w:rsid w:val="00EE194F"/>
    <w:rsid w:val="00F0598D"/>
    <w:rsid w:val="00F360A3"/>
    <w:rsid w:val="00F37591"/>
    <w:rsid w:val="00F538A7"/>
    <w:rsid w:val="00F67276"/>
    <w:rsid w:val="00F8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97A48-198D-4363-891D-D75FACD6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页脚 Char"/>
    <w:link w:val="a3"/>
    <w:rPr>
      <w:sz w:val="18"/>
      <w:szCs w:val="18"/>
    </w:rPr>
  </w:style>
  <w:style w:type="character" w:customStyle="1" w:styleId="Char0">
    <w:name w:val="页眉 Char"/>
    <w:link w:val="a4"/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DELL</dc:title>
  <dc:subject/>
  <dc:creator>DELL</dc:creator>
  <cp:keywords/>
  <dc:description/>
  <cp:lastModifiedBy>liyi</cp:lastModifiedBy>
  <cp:revision>2</cp:revision>
  <cp:lastPrinted>2014-07-31T03:11:16Z</cp:lastPrinted>
  <dcterms:created xsi:type="dcterms:W3CDTF">2017-05-05T08:10:00Z</dcterms:created>
  <dcterms:modified xsi:type="dcterms:W3CDTF">2017-05-05T08:10:00Z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2052-8.1.0.3656</vt:lpwstr>
  </property>
</Properties>
</file>