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32FE" w:rsidRPr="00B1177B" w:rsidRDefault="004639E6" w:rsidP="00C62548">
      <w:pPr>
        <w:spacing w:line="640" w:lineRule="exact"/>
        <w:jc w:val="center"/>
        <w:rPr>
          <w:rFonts w:ascii="宋体" w:hAnsi="宋体" w:hint="eastAsia"/>
          <w:b/>
          <w:sz w:val="44"/>
          <w:szCs w:val="44"/>
        </w:rPr>
      </w:pPr>
      <w:r w:rsidRPr="00B1177B">
        <w:rPr>
          <w:rFonts w:ascii="宋体" w:hAnsi="宋体" w:hint="eastAsia"/>
          <w:b/>
          <w:sz w:val="44"/>
          <w:szCs w:val="44"/>
        </w:rPr>
        <w:t>入党介绍</w:t>
      </w:r>
      <w:r w:rsidR="003B6415" w:rsidRPr="00B1177B">
        <w:rPr>
          <w:rFonts w:ascii="宋体" w:hAnsi="宋体" w:hint="eastAsia"/>
          <w:b/>
          <w:sz w:val="44"/>
          <w:szCs w:val="44"/>
        </w:rPr>
        <w:t>人登记表</w:t>
      </w:r>
    </w:p>
    <w:p w:rsidR="00C62548" w:rsidRPr="00C62548" w:rsidRDefault="00C62548" w:rsidP="00C62548">
      <w:pPr>
        <w:spacing w:line="200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1"/>
        <w:gridCol w:w="1616"/>
        <w:gridCol w:w="383"/>
        <w:gridCol w:w="750"/>
        <w:gridCol w:w="1896"/>
        <w:gridCol w:w="1357"/>
        <w:gridCol w:w="1756"/>
      </w:tblGrid>
      <w:tr w:rsidR="003B6415" w:rsidRPr="00F17BE4" w:rsidTr="0070645C">
        <w:trPr>
          <w:trHeight w:val="461"/>
        </w:trPr>
        <w:tc>
          <w:tcPr>
            <w:tcW w:w="1809" w:type="dxa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姓</w:t>
            </w:r>
            <w:r w:rsidR="00E20D41" w:rsidRPr="00F17BE4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</w:t>
            </w: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名</w:t>
            </w:r>
          </w:p>
        </w:tc>
        <w:tc>
          <w:tcPr>
            <w:tcW w:w="1134" w:type="dxa"/>
            <w:vAlign w:val="center"/>
          </w:tcPr>
          <w:p w:rsidR="003B6415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personName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275" w:type="dxa"/>
            <w:vAlign w:val="center"/>
          </w:tcPr>
          <w:p w:rsidR="003B6415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personSex</w:t>
            </w:r>
            <w:proofErr w:type="spellEnd"/>
          </w:p>
        </w:tc>
        <w:tc>
          <w:tcPr>
            <w:tcW w:w="1935" w:type="dxa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 xml:space="preserve">籍 </w:t>
            </w:r>
            <w:r w:rsidR="00E20D41" w:rsidRPr="00F17BE4">
              <w:rPr>
                <w:rFonts w:ascii="宋体" w:hAnsi="宋体" w:hint="eastAsia"/>
                <w:kern w:val="0"/>
                <w:sz w:val="28"/>
                <w:szCs w:val="28"/>
              </w:rPr>
              <w:t xml:space="preserve">  </w:t>
            </w: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 xml:space="preserve"> 贯</w:t>
            </w:r>
          </w:p>
        </w:tc>
        <w:tc>
          <w:tcPr>
            <w:tcW w:w="1326" w:type="dxa"/>
            <w:vAlign w:val="center"/>
          </w:tcPr>
          <w:p w:rsidR="003B6415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originPlace</w:t>
            </w:r>
            <w:proofErr w:type="spellEnd"/>
          </w:p>
        </w:tc>
      </w:tr>
      <w:tr w:rsidR="003B6415" w:rsidRPr="00F17BE4" w:rsidTr="0070645C">
        <w:trPr>
          <w:trHeight w:val="439"/>
        </w:trPr>
        <w:tc>
          <w:tcPr>
            <w:tcW w:w="1809" w:type="dxa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134" w:type="dxa"/>
            <w:vAlign w:val="center"/>
          </w:tcPr>
          <w:p w:rsidR="003B6415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birthTime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民族</w:t>
            </w:r>
          </w:p>
        </w:tc>
        <w:tc>
          <w:tcPr>
            <w:tcW w:w="1275" w:type="dxa"/>
            <w:vAlign w:val="center"/>
          </w:tcPr>
          <w:p w:rsidR="003B6415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personNation</w:t>
            </w:r>
            <w:proofErr w:type="spellEnd"/>
          </w:p>
        </w:tc>
        <w:tc>
          <w:tcPr>
            <w:tcW w:w="1935" w:type="dxa"/>
            <w:vAlign w:val="center"/>
          </w:tcPr>
          <w:p w:rsidR="003B6415" w:rsidRPr="00F17BE4" w:rsidRDefault="003B6415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入党时间</w:t>
            </w:r>
          </w:p>
        </w:tc>
        <w:tc>
          <w:tcPr>
            <w:tcW w:w="1326" w:type="dxa"/>
            <w:vAlign w:val="center"/>
          </w:tcPr>
          <w:p w:rsidR="003B6415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jionTime</w:t>
            </w:r>
            <w:proofErr w:type="spellEnd"/>
          </w:p>
        </w:tc>
      </w:tr>
      <w:tr w:rsidR="005F21B3" w:rsidRPr="00F17BE4" w:rsidTr="005F21B3">
        <w:trPr>
          <w:trHeight w:val="459"/>
        </w:trPr>
        <w:tc>
          <w:tcPr>
            <w:tcW w:w="1809" w:type="dxa"/>
            <w:vAlign w:val="center"/>
          </w:tcPr>
          <w:p w:rsidR="005F21B3" w:rsidRPr="00F17BE4" w:rsidRDefault="005F21B3" w:rsidP="004F38D0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学历学位</w:t>
            </w:r>
          </w:p>
        </w:tc>
        <w:tc>
          <w:tcPr>
            <w:tcW w:w="1631" w:type="dxa"/>
            <w:gridSpan w:val="2"/>
            <w:vAlign w:val="center"/>
          </w:tcPr>
          <w:p w:rsidR="005F21B3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personEdu</w:t>
            </w:r>
            <w:proofErr w:type="spellEnd"/>
          </w:p>
        </w:tc>
        <w:tc>
          <w:tcPr>
            <w:tcW w:w="2338" w:type="dxa"/>
            <w:gridSpan w:val="2"/>
            <w:vAlign w:val="center"/>
          </w:tcPr>
          <w:p w:rsidR="005F21B3" w:rsidRPr="00F17BE4" w:rsidRDefault="005F21B3" w:rsidP="004F38D0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F17BE4">
              <w:rPr>
                <w:rFonts w:ascii="宋体" w:hAnsi="宋体" w:hint="eastAsia"/>
                <w:kern w:val="0"/>
                <w:sz w:val="28"/>
                <w:szCs w:val="28"/>
              </w:rPr>
              <w:t>所在党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支部名称</w:t>
            </w:r>
          </w:p>
        </w:tc>
        <w:tc>
          <w:tcPr>
            <w:tcW w:w="3261" w:type="dxa"/>
            <w:gridSpan w:val="2"/>
            <w:vAlign w:val="center"/>
          </w:tcPr>
          <w:p w:rsidR="005F21B3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partyName</w:t>
            </w:r>
            <w:proofErr w:type="spellEnd"/>
          </w:p>
        </w:tc>
      </w:tr>
      <w:tr w:rsidR="005F21B3" w:rsidRPr="00F17BE4" w:rsidTr="0070645C">
        <w:trPr>
          <w:trHeight w:val="459"/>
        </w:trPr>
        <w:tc>
          <w:tcPr>
            <w:tcW w:w="1809" w:type="dxa"/>
            <w:vAlign w:val="center"/>
          </w:tcPr>
          <w:p w:rsidR="0035643F" w:rsidRDefault="0035643F" w:rsidP="00E20D41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工作单位</w:t>
            </w:r>
          </w:p>
          <w:p w:rsidR="005F21B3" w:rsidRPr="00F17BE4" w:rsidRDefault="0035643F" w:rsidP="00E20D41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及 </w:t>
            </w:r>
            <w:r w:rsidR="005F21B3" w:rsidRPr="00F17BE4">
              <w:rPr>
                <w:rFonts w:ascii="宋体" w:hAnsi="宋体" w:hint="eastAsia"/>
                <w:kern w:val="0"/>
                <w:sz w:val="28"/>
                <w:szCs w:val="28"/>
              </w:rPr>
              <w:t>职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proofErr w:type="gramStart"/>
            <w:r w:rsidR="005F21B3" w:rsidRPr="00F17BE4">
              <w:rPr>
                <w:rFonts w:ascii="宋体" w:hAnsi="宋体" w:hint="eastAsia"/>
                <w:kern w:val="0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7230" w:type="dxa"/>
            <w:gridSpan w:val="6"/>
            <w:vAlign w:val="center"/>
          </w:tcPr>
          <w:p w:rsidR="005F21B3" w:rsidRPr="00F17BE4" w:rsidRDefault="001535FE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B125C0">
              <w:rPr>
                <w:rFonts w:ascii="宋体" w:hAnsi="宋体"/>
                <w:kern w:val="0"/>
                <w:sz w:val="28"/>
                <w:szCs w:val="28"/>
              </w:rPr>
              <w:t>personPost</w:t>
            </w:r>
            <w:bookmarkStart w:id="0" w:name="_GoBack"/>
            <w:bookmarkEnd w:id="0"/>
            <w:proofErr w:type="spellEnd"/>
          </w:p>
        </w:tc>
      </w:tr>
      <w:tr w:rsidR="005F21B3" w:rsidRPr="00F17BE4" w:rsidTr="00745A74">
        <w:trPr>
          <w:trHeight w:val="5602"/>
        </w:trPr>
        <w:tc>
          <w:tcPr>
            <w:tcW w:w="1809" w:type="dxa"/>
            <w:vAlign w:val="center"/>
          </w:tcPr>
          <w:p w:rsidR="005F21B3" w:rsidRDefault="005F21B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个</w:t>
            </w:r>
          </w:p>
          <w:p w:rsidR="005F21B3" w:rsidRDefault="005F21B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5F21B3" w:rsidRDefault="005F21B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人</w:t>
            </w:r>
          </w:p>
          <w:p w:rsidR="005F21B3" w:rsidRDefault="005F21B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5F21B3" w:rsidRDefault="005F21B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简</w:t>
            </w:r>
          </w:p>
          <w:p w:rsidR="005F21B3" w:rsidRDefault="005F21B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5F21B3" w:rsidRPr="00F17BE4" w:rsidRDefault="005F21B3" w:rsidP="00C62548">
            <w:pPr>
              <w:spacing w:line="5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历</w:t>
            </w:r>
          </w:p>
        </w:tc>
        <w:tc>
          <w:tcPr>
            <w:tcW w:w="7230" w:type="dxa"/>
            <w:gridSpan w:val="6"/>
            <w:vAlign w:val="center"/>
          </w:tcPr>
          <w:p w:rsidR="005F21B3" w:rsidRPr="00F17BE4" w:rsidRDefault="001535FE" w:rsidP="003B6415">
            <w:pPr>
              <w:rPr>
                <w:rFonts w:ascii="宋体" w:hAnsi="宋体" w:hint="eastAsia"/>
                <w:kern w:val="0"/>
                <w:sz w:val="28"/>
                <w:szCs w:val="28"/>
              </w:rPr>
            </w:pPr>
            <w:proofErr w:type="spellStart"/>
            <w:r w:rsidRPr="003A67D8">
              <w:rPr>
                <w:rFonts w:ascii="宋体" w:hAnsi="宋体"/>
                <w:kern w:val="0"/>
                <w:sz w:val="28"/>
                <w:szCs w:val="28"/>
              </w:rPr>
              <w:t>personResume</w:t>
            </w:r>
            <w:proofErr w:type="spellEnd"/>
          </w:p>
        </w:tc>
      </w:tr>
      <w:tr w:rsidR="005F21B3" w:rsidRPr="00F17BE4" w:rsidTr="00D04D48">
        <w:trPr>
          <w:trHeight w:val="3338"/>
        </w:trPr>
        <w:tc>
          <w:tcPr>
            <w:tcW w:w="1809" w:type="dxa"/>
            <w:vAlign w:val="center"/>
          </w:tcPr>
          <w:p w:rsidR="005F21B3" w:rsidRPr="00F17BE4" w:rsidRDefault="005F21B3" w:rsidP="003B6415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lastRenderedPageBreak/>
              <w:t>主要任务</w:t>
            </w:r>
          </w:p>
        </w:tc>
        <w:tc>
          <w:tcPr>
            <w:tcW w:w="7230" w:type="dxa"/>
            <w:gridSpan w:val="6"/>
            <w:vAlign w:val="center"/>
          </w:tcPr>
          <w:p w:rsidR="005F21B3" w:rsidRPr="00745A74" w:rsidRDefault="005F21B3" w:rsidP="00745A74">
            <w:pPr>
              <w:spacing w:line="380" w:lineRule="exact"/>
              <w:ind w:right="113"/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</w:pPr>
            <w:r w:rsidRPr="00745A74"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  <w:t>1．向发展对象解释党的纲领、章程，说明党员的条件、义务和权利；</w:t>
            </w:r>
          </w:p>
          <w:p w:rsidR="005F21B3" w:rsidRDefault="005F21B3" w:rsidP="00745A74">
            <w:pPr>
              <w:spacing w:line="380" w:lineRule="exact"/>
              <w:ind w:right="113"/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</w:pPr>
            <w:r w:rsidRPr="00745A74"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  <w:t>2．认真了解发展对象的入党动机、政治觉悟、道德品质、工作经历、</w:t>
            </w:r>
          </w:p>
          <w:p w:rsidR="005F21B3" w:rsidRPr="00745A74" w:rsidRDefault="005F21B3" w:rsidP="00745A74">
            <w:pPr>
              <w:spacing w:line="380" w:lineRule="exact"/>
              <w:ind w:right="113" w:firstLineChars="150" w:firstLine="348"/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</w:pPr>
            <w:r w:rsidRPr="00745A74"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  <w:t>现实表现等情况，如实向党组织汇报；</w:t>
            </w:r>
          </w:p>
          <w:p w:rsidR="005F21B3" w:rsidRDefault="005F21B3" w:rsidP="00745A74">
            <w:pPr>
              <w:spacing w:line="380" w:lineRule="exact"/>
              <w:ind w:right="113"/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</w:pPr>
            <w:r w:rsidRPr="00745A74"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  <w:t>3．指导发展对象填写《中国共产党入党志愿书》，并认真填写自己</w:t>
            </w:r>
          </w:p>
          <w:p w:rsidR="005F21B3" w:rsidRPr="00745A74" w:rsidRDefault="005F21B3" w:rsidP="00745A74">
            <w:pPr>
              <w:spacing w:line="380" w:lineRule="exact"/>
              <w:ind w:right="113" w:firstLineChars="150" w:firstLine="348"/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</w:pPr>
            <w:r w:rsidRPr="00745A74"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  <w:t>的意见；</w:t>
            </w:r>
          </w:p>
          <w:p w:rsidR="005F21B3" w:rsidRPr="00745A74" w:rsidRDefault="005F21B3" w:rsidP="00745A74">
            <w:pPr>
              <w:spacing w:line="380" w:lineRule="exact"/>
              <w:ind w:right="113"/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</w:pPr>
            <w:r w:rsidRPr="00745A74"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  <w:t>4．向支部大会负责地介绍发展对象的情况；</w:t>
            </w:r>
          </w:p>
          <w:p w:rsidR="005F21B3" w:rsidRPr="00745A74" w:rsidRDefault="005F21B3" w:rsidP="00745A74">
            <w:pPr>
              <w:spacing w:line="380" w:lineRule="exact"/>
              <w:ind w:right="113"/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</w:pPr>
            <w:r w:rsidRPr="00745A74">
              <w:rPr>
                <w:rFonts w:ascii="仿宋_GB2312" w:eastAsia="仿宋_GB2312" w:hAnsi="宋体" w:hint="eastAsia"/>
                <w:spacing w:val="-4"/>
                <w:kern w:val="0"/>
                <w:sz w:val="24"/>
              </w:rPr>
              <w:t>5．发展对象批准为预备党员后，继续对其进行教育帮助。</w:t>
            </w:r>
          </w:p>
        </w:tc>
      </w:tr>
    </w:tbl>
    <w:p w:rsidR="00C2659E" w:rsidRPr="00F17BE4" w:rsidRDefault="00C2659E" w:rsidP="00C62548">
      <w:pPr>
        <w:spacing w:line="500" w:lineRule="exact"/>
        <w:jc w:val="center"/>
        <w:rPr>
          <w:rFonts w:ascii="宋体" w:hAnsi="宋体"/>
          <w:spacing w:val="100"/>
          <w:sz w:val="40"/>
          <w:szCs w:val="40"/>
        </w:rPr>
      </w:pPr>
      <w:r>
        <w:rPr>
          <w:rFonts w:eastAsia="仿宋_GB2312" w:hint="eastAsia"/>
          <w:b/>
          <w:bCs/>
          <w:sz w:val="28"/>
          <w:szCs w:val="28"/>
        </w:rPr>
        <w:t xml:space="preserve">                             </w:t>
      </w:r>
      <w:r w:rsidRPr="00F17BE4">
        <w:rPr>
          <w:rFonts w:ascii="宋体" w:hAnsi="宋体" w:hint="eastAsia"/>
          <w:bCs/>
          <w:sz w:val="28"/>
          <w:szCs w:val="28"/>
        </w:rPr>
        <w:t xml:space="preserve">      </w:t>
      </w:r>
      <w:r w:rsidR="00CC46BC">
        <w:rPr>
          <w:rFonts w:ascii="宋体" w:hAnsi="宋体" w:hint="eastAsia"/>
          <w:bCs/>
          <w:sz w:val="28"/>
          <w:szCs w:val="28"/>
        </w:rPr>
        <w:t xml:space="preserve">     </w:t>
      </w:r>
      <w:r w:rsidRPr="00F17BE4">
        <w:rPr>
          <w:rFonts w:ascii="宋体" w:hAnsi="宋体" w:hint="eastAsia"/>
          <w:bCs/>
          <w:sz w:val="28"/>
          <w:szCs w:val="28"/>
        </w:rPr>
        <w:t xml:space="preserve">  中共天津市委组织部制</w:t>
      </w:r>
    </w:p>
    <w:sectPr w:rsidR="00C2659E" w:rsidRPr="00F17BE4" w:rsidSect="004C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955" w:rsidRDefault="00392955">
      <w:r>
        <w:separator/>
      </w:r>
    </w:p>
  </w:endnote>
  <w:endnote w:type="continuationSeparator" w:id="0">
    <w:p w:rsidR="00392955" w:rsidRDefault="0039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74" w:rsidRDefault="00745A7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74" w:rsidRDefault="00745A74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74" w:rsidRDefault="00745A7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955" w:rsidRDefault="00392955">
      <w:r>
        <w:separator/>
      </w:r>
    </w:p>
  </w:footnote>
  <w:footnote w:type="continuationSeparator" w:id="0">
    <w:p w:rsidR="00392955" w:rsidRDefault="00392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74" w:rsidRDefault="00745A7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74" w:rsidRDefault="00745A74" w:rsidP="0035643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74" w:rsidRDefault="00745A7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35FE"/>
    <w:rsid w:val="001E3758"/>
    <w:rsid w:val="00270FB1"/>
    <w:rsid w:val="00274889"/>
    <w:rsid w:val="002817ED"/>
    <w:rsid w:val="00322FAE"/>
    <w:rsid w:val="0035265C"/>
    <w:rsid w:val="0035643F"/>
    <w:rsid w:val="00370FE8"/>
    <w:rsid w:val="00392955"/>
    <w:rsid w:val="003B57BD"/>
    <w:rsid w:val="003B6415"/>
    <w:rsid w:val="004210E8"/>
    <w:rsid w:val="004639E6"/>
    <w:rsid w:val="00486392"/>
    <w:rsid w:val="004B34E8"/>
    <w:rsid w:val="004C32FE"/>
    <w:rsid w:val="004F38D0"/>
    <w:rsid w:val="00516B1E"/>
    <w:rsid w:val="005C37F0"/>
    <w:rsid w:val="005D1DE0"/>
    <w:rsid w:val="005F21B3"/>
    <w:rsid w:val="00617D15"/>
    <w:rsid w:val="00680ADA"/>
    <w:rsid w:val="0068293E"/>
    <w:rsid w:val="006F2AEC"/>
    <w:rsid w:val="0070645C"/>
    <w:rsid w:val="00745A74"/>
    <w:rsid w:val="00880D9C"/>
    <w:rsid w:val="00985D0B"/>
    <w:rsid w:val="009A5BE0"/>
    <w:rsid w:val="009B03F2"/>
    <w:rsid w:val="00AF600D"/>
    <w:rsid w:val="00B1177B"/>
    <w:rsid w:val="00C2659E"/>
    <w:rsid w:val="00C278A3"/>
    <w:rsid w:val="00C622EB"/>
    <w:rsid w:val="00C62548"/>
    <w:rsid w:val="00CC46BC"/>
    <w:rsid w:val="00D04D48"/>
    <w:rsid w:val="00D052FA"/>
    <w:rsid w:val="00E03570"/>
    <w:rsid w:val="00E14037"/>
    <w:rsid w:val="00E20D41"/>
    <w:rsid w:val="00E33B7C"/>
    <w:rsid w:val="00E34AC2"/>
    <w:rsid w:val="00E5194F"/>
    <w:rsid w:val="00E86AF7"/>
    <w:rsid w:val="00EA7C15"/>
    <w:rsid w:val="00EB3DE9"/>
    <w:rsid w:val="00EE194F"/>
    <w:rsid w:val="00F17BE4"/>
    <w:rsid w:val="00F538A7"/>
    <w:rsid w:val="00F67276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8847D3-681F-455A-A7C4-F6971E21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a3"/>
    <w:rPr>
      <w:sz w:val="18"/>
      <w:szCs w:val="18"/>
    </w:rPr>
  </w:style>
  <w:style w:type="character" w:customStyle="1" w:styleId="Char0">
    <w:name w:val="页眉 Char"/>
    <w:basedOn w:val="a0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zuoxuan</cp:lastModifiedBy>
  <cp:revision>3</cp:revision>
  <cp:lastPrinted>2014-07-31T03:11:16Z</cp:lastPrinted>
  <dcterms:created xsi:type="dcterms:W3CDTF">2017-05-04T02:42:00Z</dcterms:created>
  <dcterms:modified xsi:type="dcterms:W3CDTF">2017-05-04T02:44:00Z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